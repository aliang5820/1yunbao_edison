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801" w:rsidRDefault="00BB0801"/>
    <w:p w:rsidR="00BB0801" w:rsidRPr="00AF2E5C" w:rsidRDefault="00BB0801" w:rsidP="00AF2E5C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物流系统</w:t>
      </w:r>
      <w:r w:rsidRPr="00AF2E5C">
        <w:rPr>
          <w:rFonts w:hint="eastAsia"/>
          <w:sz w:val="84"/>
          <w:szCs w:val="84"/>
        </w:rPr>
        <w:t>接口文档</w:t>
      </w:r>
    </w:p>
    <w:p w:rsidR="00BB0801" w:rsidRDefault="00BB0801"/>
    <w:p w:rsidR="00BB0801" w:rsidRDefault="00BB0801"/>
    <w:p w:rsidR="00BB0801" w:rsidRPr="00B42102" w:rsidRDefault="00BB0801" w:rsidP="00386B06">
      <w:pPr>
        <w:ind w:firstLineChars="1050" w:firstLine="31680"/>
        <w:rPr>
          <w:rFonts w:ascii="宋体"/>
          <w:sz w:val="32"/>
          <w:szCs w:val="32"/>
        </w:rPr>
      </w:pPr>
      <w:r w:rsidRPr="00B42102">
        <w:rPr>
          <w:rFonts w:ascii="宋体" w:hAnsi="宋体" w:hint="eastAsia"/>
          <w:sz w:val="32"/>
          <w:szCs w:val="32"/>
        </w:rPr>
        <w:t>修订</w:t>
      </w:r>
      <w:r>
        <w:rPr>
          <w:rFonts w:ascii="宋体" w:hAnsi="宋体" w:hint="eastAsia"/>
          <w:sz w:val="32"/>
          <w:szCs w:val="32"/>
        </w:rPr>
        <w:t>历史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30"/>
        <w:gridCol w:w="2130"/>
        <w:gridCol w:w="2131"/>
        <w:gridCol w:w="2131"/>
      </w:tblGrid>
      <w:tr w:rsidR="00BB0801" w:rsidRPr="00280075" w:rsidTr="00015740"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日期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版本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描述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作者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2013/4/2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0.1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初稿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2013/4/7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0.2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修订一些存在问题的地方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2013/4/9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0.3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更新一些小问题，比如字符串拼错了的</w:t>
            </w:r>
          </w:p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添加字典查询接口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2013/4/14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0.4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根据最新讨论结果进行调整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2013/4/15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0.4.2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增加我的</w:t>
            </w:r>
            <w:r w:rsidRPr="00280075">
              <w:rPr>
                <w:rFonts w:ascii="宋体" w:hAnsi="宋体"/>
              </w:rPr>
              <w:t>ABC</w:t>
            </w:r>
            <w:r w:rsidRPr="00280075">
              <w:rPr>
                <w:rFonts w:ascii="宋体" w:hAnsi="宋体" w:hint="eastAsia"/>
              </w:rPr>
              <w:t>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2013/4/16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0.5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按照</w:t>
            </w:r>
            <w:r w:rsidRPr="00280075">
              <w:rPr>
                <w:rFonts w:ascii="宋体" w:hAnsi="宋体"/>
              </w:rPr>
              <w:t>android</w:t>
            </w:r>
            <w:r w:rsidRPr="00280075">
              <w:rPr>
                <w:rFonts w:ascii="宋体" w:hAnsi="宋体" w:hint="eastAsia"/>
              </w:rPr>
              <w:t>客户端兄弟要求，统一用</w:t>
            </w:r>
            <w:r w:rsidRPr="00280075">
              <w:rPr>
                <w:rFonts w:ascii="宋体" w:hAnsi="宋体"/>
              </w:rPr>
              <w:t>item</w:t>
            </w:r>
            <w:r w:rsidRPr="00280075">
              <w:rPr>
                <w:rFonts w:ascii="宋体" w:hAnsi="宋体" w:hint="eastAsia"/>
              </w:rPr>
              <w:t>、</w:t>
            </w:r>
            <w:r w:rsidRPr="00280075">
              <w:rPr>
                <w:rFonts w:ascii="宋体" w:hAnsi="宋体"/>
              </w:rPr>
              <w:t>items</w:t>
            </w:r>
            <w:r w:rsidRPr="00280075">
              <w:rPr>
                <w:rFonts w:ascii="宋体" w:hAnsi="宋体" w:hint="eastAsia"/>
              </w:rPr>
              <w:t>封装数据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2013/4/16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0.5.1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增加了在途货源位置上报、在途货源状态上报接口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2013/4/24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0.6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根据物流软件</w:t>
            </w:r>
            <w:r w:rsidRPr="00280075">
              <w:rPr>
                <w:rFonts w:ascii="宋体" w:hAnsi="宋体"/>
              </w:rPr>
              <w:t>_UI(20130424)</w:t>
            </w:r>
            <w:r w:rsidRPr="00280075">
              <w:rPr>
                <w:rFonts w:ascii="宋体" w:hAnsi="宋体" w:hint="eastAsia"/>
              </w:rPr>
              <w:t>进行全面调整，改动较多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0.7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/>
              </w:rPr>
              <w:t>20130425</w:t>
            </w:r>
            <w:r w:rsidRPr="00280075">
              <w:rPr>
                <w:rFonts w:ascii="宋体" w:hAnsi="宋体" w:hint="eastAsia"/>
              </w:rPr>
              <w:t>和</w:t>
            </w:r>
            <w:r w:rsidRPr="00280075">
              <w:rPr>
                <w:rFonts w:ascii="宋体" w:hAnsi="宋体"/>
              </w:rPr>
              <w:t>20130501</w:t>
            </w:r>
            <w:r w:rsidRPr="00280075">
              <w:rPr>
                <w:rFonts w:ascii="宋体" w:hAnsi="宋体" w:hint="eastAsia"/>
              </w:rPr>
              <w:t>又改了很多</w:t>
            </w:r>
            <w:r w:rsidRPr="00280075">
              <w:rPr>
                <w:rFonts w:ascii="宋体" w:hAnsi="宋体"/>
              </w:rPr>
              <w:t>UI</w:t>
            </w:r>
            <w:r w:rsidRPr="00280075">
              <w:rPr>
                <w:rFonts w:ascii="宋体" w:hAnsi="宋体" w:hint="eastAsia"/>
              </w:rPr>
              <w:t>，接口变化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2013/5/3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根据最新的司机端</w:t>
            </w:r>
            <w:r w:rsidRPr="00280075">
              <w:rPr>
                <w:rFonts w:ascii="宋体" w:hAnsi="宋体"/>
              </w:rPr>
              <w:t>UI</w:t>
            </w:r>
            <w:r w:rsidRPr="00280075">
              <w:rPr>
                <w:rFonts w:ascii="宋体" w:hAnsi="宋体" w:hint="eastAsia"/>
              </w:rPr>
              <w:t>进行接口调整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2013/5/11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0.8.1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2013/5/11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0.8.2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2013/5/11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0.8.3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2013/5/11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0.8.4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增加修改密码接口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2013/5/12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0.8.5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增加找回密码接口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2013/5/13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0.8.6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增加货源推送接口</w:t>
            </w:r>
          </w:p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调整司机端我的</w:t>
            </w:r>
            <w:r w:rsidRPr="00280075">
              <w:rPr>
                <w:rFonts w:ascii="宋体" w:hAnsi="宋体"/>
              </w:rPr>
              <w:t>ABC</w:t>
            </w:r>
            <w:r w:rsidRPr="00280075">
              <w:rPr>
                <w:rFonts w:ascii="宋体" w:hAnsi="宋体" w:hint="eastAsia"/>
              </w:rPr>
              <w:t>接口，增加完善资料所需数据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2013/5/18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0.8.7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新货源详情增加货主电话</w:t>
            </w:r>
          </w:p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增加司机位置上报命令的推送及上报接口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2013/5/19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0.8.8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增加支付接口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2013/5/26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0.8.9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增加支付记录查询接口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2013/5/26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0.8.10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增加司机端我的</w:t>
            </w:r>
            <w:r w:rsidRPr="00280075">
              <w:rPr>
                <w:rFonts w:ascii="宋体" w:hAnsi="宋体"/>
              </w:rPr>
              <w:t>abc</w:t>
            </w:r>
            <w:r w:rsidRPr="00280075">
              <w:rPr>
                <w:rFonts w:ascii="宋体" w:hAnsi="宋体" w:hint="eastAsia"/>
              </w:rPr>
              <w:t>里面，返回线路信息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2013/6/2</w:t>
            </w:r>
          </w:p>
        </w:tc>
        <w:tc>
          <w:tcPr>
            <w:tcW w:w="2130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0.9.1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增加会员特权接口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2013/6/2</w:t>
            </w:r>
          </w:p>
        </w:tc>
        <w:tc>
          <w:tcPr>
            <w:tcW w:w="2130" w:type="dxa"/>
          </w:tcPr>
          <w:p w:rsidR="00BB0801" w:rsidRPr="00280075" w:rsidRDefault="00BB0801" w:rsidP="006E220B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0.9.4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 w:hint="eastAsia"/>
              </w:rPr>
              <w:t>修改司机位置汇报接口</w:t>
            </w:r>
            <w:r w:rsidRPr="00280075">
              <w:rPr>
                <w:rFonts w:ascii="宋体" w:hAnsi="宋体"/>
              </w:rPr>
              <w:t>,</w:t>
            </w:r>
            <w:r w:rsidRPr="00280075">
              <w:rPr>
                <w:rFonts w:ascii="宋体" w:hAnsi="宋体" w:hint="eastAsia"/>
              </w:rPr>
              <w:t>详情见文档</w:t>
            </w:r>
            <w:r w:rsidRPr="00280075">
              <w:rPr>
                <w:rFonts w:ascii="宋体" w:hAnsi="宋体"/>
              </w:rPr>
              <w:t>3.2.18</w:t>
            </w:r>
          </w:p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增加账户记录查询记录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2013/6/4</w:t>
            </w:r>
          </w:p>
        </w:tc>
        <w:tc>
          <w:tcPr>
            <w:tcW w:w="2130" w:type="dxa"/>
          </w:tcPr>
          <w:p w:rsidR="00BB0801" w:rsidRPr="00280075" w:rsidRDefault="00BB0801" w:rsidP="006E220B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0.9.5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增加信息中心新消息推送接口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2013/6/5</w:t>
            </w:r>
          </w:p>
        </w:tc>
        <w:tc>
          <w:tcPr>
            <w:tcW w:w="2130" w:type="dxa"/>
          </w:tcPr>
          <w:p w:rsidR="00BB0801" w:rsidRPr="00280075" w:rsidRDefault="00BB0801" w:rsidP="006E220B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0.9.6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司机增加随车手机、增加</w:t>
            </w:r>
            <w:r w:rsidRPr="00280075">
              <w:rPr>
                <w:rFonts w:ascii="宋体" w:hAnsi="宋体"/>
              </w:rPr>
              <w:t>2</w:t>
            </w:r>
            <w:r w:rsidRPr="00280075">
              <w:rPr>
                <w:rFonts w:ascii="宋体" w:hAnsi="宋体" w:hint="eastAsia"/>
              </w:rPr>
              <w:t>条线路</w:t>
            </w:r>
          </w:p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增加主营线路修改接口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2013/6/12</w:t>
            </w:r>
          </w:p>
        </w:tc>
        <w:tc>
          <w:tcPr>
            <w:tcW w:w="2130" w:type="dxa"/>
          </w:tcPr>
          <w:p w:rsidR="00BB0801" w:rsidRPr="00280075" w:rsidRDefault="00BB0801" w:rsidP="006E220B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0.9.7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增加充值接口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刘鹏飞</w:t>
            </w:r>
          </w:p>
        </w:tc>
      </w:tr>
      <w:tr w:rsidR="00BB0801" w:rsidRPr="00280075" w:rsidTr="00015740">
        <w:tc>
          <w:tcPr>
            <w:tcW w:w="2130" w:type="dxa"/>
          </w:tcPr>
          <w:p w:rsidR="00BB0801" w:rsidRPr="00280075" w:rsidRDefault="00BB0801" w:rsidP="00AF2E5C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2013/6/25</w:t>
            </w:r>
          </w:p>
        </w:tc>
        <w:tc>
          <w:tcPr>
            <w:tcW w:w="2130" w:type="dxa"/>
          </w:tcPr>
          <w:p w:rsidR="00BB0801" w:rsidRPr="00280075" w:rsidRDefault="00BB0801" w:rsidP="006E220B">
            <w:pPr>
              <w:rPr>
                <w:rFonts w:ascii="宋体" w:hAnsi="宋体"/>
              </w:rPr>
            </w:pPr>
            <w:r w:rsidRPr="00280075">
              <w:rPr>
                <w:rFonts w:ascii="宋体" w:hAnsi="宋体"/>
              </w:rPr>
              <w:t>0.9.8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 w:hAnsi="宋体"/>
              </w:rPr>
            </w:pPr>
            <w:r w:rsidRPr="00280075">
              <w:rPr>
                <w:rFonts w:ascii="宋体" w:hAnsi="宋体" w:hint="eastAsia"/>
              </w:rPr>
              <w:t>增加</w:t>
            </w:r>
            <w:r w:rsidRPr="00280075">
              <w:rPr>
                <w:rFonts w:ascii="宋体" w:hAnsi="宋体"/>
              </w:rPr>
              <w:t>jpush</w:t>
            </w:r>
            <w:r w:rsidRPr="00280075">
              <w:rPr>
                <w:rFonts w:ascii="宋体" w:hAnsi="宋体" w:hint="eastAsia"/>
              </w:rPr>
              <w:t>推送，详情见</w:t>
            </w:r>
            <w:r w:rsidRPr="00280075">
              <w:rPr>
                <w:rFonts w:ascii="宋体" w:hAnsi="宋体"/>
              </w:rPr>
              <w:t>3.1.19</w:t>
            </w:r>
            <w:r w:rsidRPr="00280075">
              <w:rPr>
                <w:rFonts w:ascii="宋体" w:hAnsi="宋体" w:hint="eastAsia"/>
              </w:rPr>
              <w:t>、</w:t>
            </w:r>
            <w:r w:rsidRPr="00280075">
              <w:rPr>
                <w:rFonts w:ascii="宋体" w:hAnsi="宋体"/>
              </w:rPr>
              <w:t>3.4.2</w:t>
            </w:r>
            <w:r w:rsidRPr="00280075">
              <w:rPr>
                <w:rFonts w:ascii="宋体" w:hAnsi="宋体" w:hint="eastAsia"/>
              </w:rPr>
              <w:t>、</w:t>
            </w:r>
            <w:r w:rsidRPr="00280075">
              <w:rPr>
                <w:rFonts w:ascii="宋体" w:hAnsi="宋体"/>
              </w:rPr>
              <w:t>3.4.4</w:t>
            </w:r>
          </w:p>
        </w:tc>
        <w:tc>
          <w:tcPr>
            <w:tcW w:w="2131" w:type="dxa"/>
          </w:tcPr>
          <w:p w:rsidR="00BB0801" w:rsidRPr="00280075" w:rsidRDefault="00BB0801" w:rsidP="00015740">
            <w:pPr>
              <w:rPr>
                <w:rFonts w:ascii="宋体"/>
              </w:rPr>
            </w:pPr>
            <w:r w:rsidRPr="00280075">
              <w:rPr>
                <w:rFonts w:ascii="宋体" w:hAnsi="宋体" w:hint="eastAsia"/>
              </w:rPr>
              <w:t>杨帆</w:t>
            </w:r>
          </w:p>
        </w:tc>
      </w:tr>
    </w:tbl>
    <w:p w:rsidR="00BB0801" w:rsidRDefault="00BB0801" w:rsidP="00AF2E5C">
      <w:pPr>
        <w:rPr>
          <w:rFonts w:ascii="宋体"/>
        </w:rPr>
      </w:pPr>
    </w:p>
    <w:p w:rsidR="00BB0801" w:rsidRDefault="00BB0801" w:rsidP="00AF2E5C">
      <w:pPr>
        <w:rPr>
          <w:rFonts w:ascii="宋体"/>
        </w:rPr>
      </w:pPr>
      <w:r>
        <w:rPr>
          <w:rFonts w:ascii="宋体" w:hAnsi="宋体" w:hint="eastAsia"/>
        </w:rPr>
        <w:t>查看修改内容，可使用“修订”里的上一条、下一条功能</w:t>
      </w:r>
    </w:p>
    <w:p w:rsidR="00BB0801" w:rsidRDefault="00BB0801" w:rsidP="00AF2E5C">
      <w:pPr>
        <w:rPr>
          <w:rFonts w:ascii="宋体"/>
        </w:rPr>
      </w:pPr>
      <w:r w:rsidRPr="0005224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11.75pt;height:58.5pt;visibility:visible">
            <v:imagedata r:id="rId7" o:title=""/>
          </v:shape>
        </w:pict>
      </w:r>
    </w:p>
    <w:p w:rsidR="00BB0801" w:rsidRPr="00B42102" w:rsidRDefault="00BB0801" w:rsidP="00AF2E5C">
      <w:pPr>
        <w:rPr>
          <w:rFonts w:ascii="宋体"/>
        </w:rPr>
      </w:pPr>
    </w:p>
    <w:p w:rsidR="00BB0801" w:rsidRDefault="00BB0801">
      <w:pPr>
        <w:widowControl/>
        <w:jc w:val="left"/>
      </w:pPr>
      <w:r>
        <w:br w:type="page"/>
      </w:r>
    </w:p>
    <w:p w:rsidR="00BB0801" w:rsidRDefault="00BB0801">
      <w:pPr>
        <w:pStyle w:val="TOCHeading"/>
      </w:pPr>
      <w:r>
        <w:rPr>
          <w:rFonts w:hint="eastAsia"/>
          <w:lang w:val="zh-CN"/>
        </w:rPr>
        <w:t>目录</w:t>
      </w:r>
    </w:p>
    <w:p w:rsidR="00BB0801" w:rsidRDefault="00BB0801">
      <w:pPr>
        <w:pStyle w:val="TOC1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58847010" w:history="1">
        <w:r w:rsidRPr="00F64074">
          <w:rPr>
            <w:rStyle w:val="Hyperlink"/>
            <w:noProof/>
          </w:rPr>
          <w:t>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801" w:rsidRDefault="00BB0801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58847011" w:history="1">
        <w:r w:rsidRPr="00F64074">
          <w:rPr>
            <w:rStyle w:val="Hyperlink"/>
            <w:noProof/>
          </w:rPr>
          <w:t>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总体说明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B0801" w:rsidRDefault="00BB0801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58847012" w:history="1">
        <w:r w:rsidRPr="00F64074">
          <w:rPr>
            <w:rStyle w:val="Hyperlink"/>
            <w:noProof/>
          </w:rPr>
          <w:t>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接口</w:t>
        </w:r>
        <w:r w:rsidRPr="00F64074">
          <w:rPr>
            <w:rStyle w:val="Hyperlink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358847013" w:history="1">
        <w:r w:rsidRPr="00F64074">
          <w:rPr>
            <w:rStyle w:val="Hyperlink"/>
            <w:noProof/>
          </w:rPr>
          <w:t>3.1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货主端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4" w:history="1">
        <w:r w:rsidRPr="00F64074">
          <w:rPr>
            <w:rStyle w:val="Hyperlink"/>
            <w:noProof/>
          </w:rPr>
          <w:t>3.1.1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货主注册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5" w:history="1">
        <w:r w:rsidRPr="00F64074">
          <w:rPr>
            <w:rStyle w:val="Hyperlink"/>
            <w:noProof/>
          </w:rPr>
          <w:t>3.1.2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货主注册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6" w:history="1">
        <w:r w:rsidRPr="00F64074">
          <w:rPr>
            <w:rStyle w:val="Hyperlink"/>
            <w:noProof/>
          </w:rPr>
          <w:t>3.1.3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货主注册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选填</w:t>
        </w:r>
        <w:r w:rsidRPr="00F64074">
          <w:rPr>
            <w:rStyle w:val="Hyperlink"/>
            <w:noProof/>
          </w:rPr>
          <w:t>(</w:t>
        </w:r>
        <w:r w:rsidRPr="00F64074">
          <w:rPr>
            <w:rStyle w:val="Hyperlink"/>
            <w:rFonts w:hint="eastAsia"/>
            <w:noProof/>
          </w:rPr>
          <w:t>完善资料</w:t>
        </w:r>
        <w:r w:rsidRPr="00F64074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7" w:history="1">
        <w:r w:rsidRPr="00F64074">
          <w:rPr>
            <w:rStyle w:val="Hyperlink"/>
            <w:noProof/>
          </w:rPr>
          <w:t>3.1.4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货主登录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8" w:history="1">
        <w:r w:rsidRPr="00F64074">
          <w:rPr>
            <w:rStyle w:val="Hyperlink"/>
            <w:noProof/>
          </w:rPr>
          <w:t>3.1.5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货源发布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19" w:history="1">
        <w:r w:rsidRPr="00F64074">
          <w:rPr>
            <w:rStyle w:val="Hyperlink"/>
            <w:noProof/>
          </w:rPr>
          <w:t>3.1.6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0" w:history="1">
        <w:r w:rsidRPr="00F64074">
          <w:rPr>
            <w:rStyle w:val="Hyperlink"/>
            <w:noProof/>
          </w:rPr>
          <w:t>3.1.7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待定货单详细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1" w:history="1">
        <w:r w:rsidRPr="00F64074">
          <w:rPr>
            <w:rStyle w:val="Hyperlink"/>
            <w:noProof/>
          </w:rPr>
          <w:t>3.1.8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待定货单详细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已抢单司机列表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2" w:history="1">
        <w:r w:rsidRPr="00F64074">
          <w:rPr>
            <w:rStyle w:val="Hyperlink"/>
            <w:noProof/>
          </w:rPr>
          <w:t>3.1.9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待定货单加价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3" w:history="1">
        <w:r w:rsidRPr="00F64074">
          <w:rPr>
            <w:rStyle w:val="Hyperlink"/>
            <w:noProof/>
          </w:rPr>
          <w:t>3.1.10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待定货单增加保证金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4" w:history="1">
        <w:r w:rsidRPr="00F64074">
          <w:rPr>
            <w:rStyle w:val="Hyperlink"/>
            <w:noProof/>
          </w:rPr>
          <w:t>3.1.11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取消订单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5" w:history="1">
        <w:r w:rsidRPr="00F64074">
          <w:rPr>
            <w:rStyle w:val="Hyperlink"/>
            <w:noProof/>
          </w:rPr>
          <w:t>3.1.12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待定货单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接受抢单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6" w:history="1">
        <w:r w:rsidRPr="00F64074">
          <w:rPr>
            <w:rStyle w:val="Hyperlink"/>
            <w:noProof/>
          </w:rPr>
          <w:t>3.1.13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证件验证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身份证查询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7" w:history="1">
        <w:r w:rsidRPr="00F64074">
          <w:rPr>
            <w:rStyle w:val="Hyperlink"/>
            <w:noProof/>
          </w:rPr>
          <w:t>3.1.14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证件验证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驾驶证查询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8" w:history="1">
        <w:r w:rsidRPr="00F64074">
          <w:rPr>
            <w:rStyle w:val="Hyperlink"/>
            <w:noProof/>
          </w:rPr>
          <w:t>3.1.15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证件验证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行驶证查询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29" w:history="1">
        <w:r w:rsidRPr="00F64074">
          <w:rPr>
            <w:rStyle w:val="Hyperlink"/>
            <w:noProof/>
          </w:rPr>
          <w:t>3.1.16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在途货物查询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0" w:history="1">
        <w:r w:rsidRPr="00F64074">
          <w:rPr>
            <w:rStyle w:val="Hyperlink"/>
            <w:noProof/>
          </w:rPr>
          <w:t>3.1.17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定位查询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1" w:history="1">
        <w:r w:rsidRPr="00F64074">
          <w:rPr>
            <w:rStyle w:val="Hyperlink"/>
            <w:noProof/>
          </w:rPr>
          <w:t>3.1.18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对司机评价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2" w:history="1">
        <w:r w:rsidRPr="00F64074">
          <w:rPr>
            <w:rStyle w:val="Hyperlink"/>
            <w:noProof/>
          </w:rPr>
          <w:t>3.1.19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我的车队查询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3" w:history="1">
        <w:r w:rsidRPr="00F64074">
          <w:rPr>
            <w:rStyle w:val="Hyperlink"/>
            <w:noProof/>
          </w:rPr>
          <w:t>3.1.20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添加车队货车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4" w:history="1">
        <w:r w:rsidRPr="00F64074">
          <w:rPr>
            <w:rStyle w:val="Hyperlink"/>
            <w:noProof/>
          </w:rPr>
          <w:t>3.1.21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我的车队详情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5" w:history="1">
        <w:r w:rsidRPr="00F64074">
          <w:rPr>
            <w:rStyle w:val="Hyperlink"/>
            <w:noProof/>
          </w:rPr>
          <w:t>3.1.22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编辑车队详情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6" w:history="1">
        <w:r w:rsidRPr="00F64074">
          <w:rPr>
            <w:rStyle w:val="Hyperlink"/>
            <w:noProof/>
          </w:rPr>
          <w:t>3.1.23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删除车队详情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7" w:history="1">
        <w:r w:rsidRPr="00F64074">
          <w:rPr>
            <w:rStyle w:val="Hyperlink"/>
            <w:noProof/>
          </w:rPr>
          <w:t>3.1.24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我的</w:t>
        </w:r>
        <w:r w:rsidRPr="00F64074">
          <w:rPr>
            <w:rStyle w:val="Hyperlink"/>
            <w:noProof/>
          </w:rPr>
          <w:t>ABC</w:t>
        </w:r>
        <w:r w:rsidRPr="00F64074">
          <w:rPr>
            <w:rStyle w:val="Hyperlink"/>
            <w:rFonts w:hint="eastAsia"/>
            <w:noProof/>
          </w:rPr>
          <w:t>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38" w:history="1">
        <w:r w:rsidRPr="00F64074">
          <w:rPr>
            <w:rStyle w:val="Hyperlink"/>
            <w:noProof/>
          </w:rPr>
          <w:t>3.1.25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充值记录查询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358847039" w:history="1">
        <w:r w:rsidRPr="00F64074">
          <w:rPr>
            <w:rStyle w:val="Hyperlink"/>
            <w:noProof/>
          </w:rPr>
          <w:t>3.2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0" w:history="1">
        <w:r w:rsidRPr="00F64074">
          <w:rPr>
            <w:rStyle w:val="Hyperlink"/>
            <w:noProof/>
          </w:rPr>
          <w:t>3.2.1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司机注册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1" w:history="1">
        <w:r w:rsidRPr="00F64074">
          <w:rPr>
            <w:rStyle w:val="Hyperlink"/>
            <w:noProof/>
          </w:rPr>
          <w:t>3.2.2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2" w:history="1">
        <w:r w:rsidRPr="00F64074">
          <w:rPr>
            <w:rStyle w:val="Hyperlink"/>
            <w:noProof/>
          </w:rPr>
          <w:t>3.2.3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司机注册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选填（完善资料）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3" w:history="1">
        <w:r w:rsidRPr="00F64074">
          <w:rPr>
            <w:rStyle w:val="Hyperlink"/>
            <w:noProof/>
          </w:rPr>
          <w:t>3.2.4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4" w:history="1">
        <w:r w:rsidRPr="00F64074">
          <w:rPr>
            <w:rStyle w:val="Hyperlink"/>
            <w:noProof/>
          </w:rPr>
          <w:t>3.2.5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新货源列表查询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5" w:history="1">
        <w:r w:rsidRPr="00F64074">
          <w:rPr>
            <w:rStyle w:val="Hyperlink"/>
            <w:noProof/>
          </w:rPr>
          <w:t>3.2.6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新货源详情查询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6" w:history="1">
        <w:r w:rsidRPr="00F64074">
          <w:rPr>
            <w:rStyle w:val="Hyperlink"/>
            <w:noProof/>
          </w:rPr>
          <w:t>3.2.7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新货源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7" w:history="1">
        <w:r w:rsidRPr="00F64074">
          <w:rPr>
            <w:rStyle w:val="Hyperlink"/>
            <w:noProof/>
          </w:rPr>
          <w:t>3.2.8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新货源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关注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8" w:history="1">
        <w:r w:rsidRPr="00F64074">
          <w:rPr>
            <w:rStyle w:val="Hyperlink"/>
            <w:noProof/>
          </w:rPr>
          <w:t>3.2.9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待定货源列表查询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49" w:history="1">
        <w:r w:rsidRPr="00F64074">
          <w:rPr>
            <w:rStyle w:val="Hyperlink"/>
            <w:noProof/>
          </w:rPr>
          <w:t>3.2.10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待定货源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取消抢单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0" w:history="1">
        <w:r w:rsidRPr="00F64074">
          <w:rPr>
            <w:rStyle w:val="Hyperlink"/>
            <w:noProof/>
          </w:rPr>
          <w:t>3.2.11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在途货源查询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1" w:history="1">
        <w:r w:rsidRPr="00F64074">
          <w:rPr>
            <w:rStyle w:val="Hyperlink"/>
            <w:noProof/>
          </w:rPr>
          <w:t>3.2.12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在途货源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状态变更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2" w:history="1">
        <w:r w:rsidRPr="00F64074">
          <w:rPr>
            <w:rStyle w:val="Hyperlink"/>
            <w:noProof/>
          </w:rPr>
          <w:t>3.2.13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在途货源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位置汇报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3" w:history="1">
        <w:r w:rsidRPr="00F64074">
          <w:rPr>
            <w:rStyle w:val="Hyperlink"/>
            <w:noProof/>
          </w:rPr>
          <w:t>3.2.14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对货主评价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4" w:history="1">
        <w:r w:rsidRPr="00F64074">
          <w:rPr>
            <w:rStyle w:val="Hyperlink"/>
            <w:noProof/>
          </w:rPr>
          <w:t>3.2.15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我的</w:t>
        </w:r>
        <w:r w:rsidRPr="00F64074">
          <w:rPr>
            <w:rStyle w:val="Hyperlink"/>
            <w:noProof/>
          </w:rPr>
          <w:t>ABC</w:t>
        </w:r>
        <w:r w:rsidRPr="00F64074">
          <w:rPr>
            <w:rStyle w:val="Hyperlink"/>
            <w:rFonts w:hint="eastAsia"/>
            <w:noProof/>
          </w:rPr>
          <w:t>信息查询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5" w:history="1">
        <w:r w:rsidRPr="00F64074">
          <w:rPr>
            <w:rStyle w:val="Hyperlink"/>
            <w:noProof/>
          </w:rPr>
          <w:t>3.2.16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回单密码验证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6" w:history="1">
        <w:r w:rsidRPr="00F64074">
          <w:rPr>
            <w:rStyle w:val="Hyperlink"/>
            <w:noProof/>
          </w:rPr>
          <w:t>3.2.17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已完成货源查询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7" w:history="1">
        <w:r w:rsidRPr="00F64074">
          <w:rPr>
            <w:rStyle w:val="Hyperlink"/>
            <w:noProof/>
          </w:rPr>
          <w:t>3.2.18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司机位置汇报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8" w:history="1">
        <w:r w:rsidRPr="00F64074">
          <w:rPr>
            <w:rStyle w:val="Hyperlink"/>
            <w:noProof/>
          </w:rPr>
          <w:t>3.2.19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司机位置汇报命令（推送到司机端）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59" w:history="1">
        <w:r w:rsidRPr="00F64074">
          <w:rPr>
            <w:rStyle w:val="Hyperlink"/>
            <w:noProof/>
          </w:rPr>
          <w:t>3.2.20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充值记录查询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0" w:history="1">
        <w:r w:rsidRPr="00F64074">
          <w:rPr>
            <w:rStyle w:val="Hyperlink"/>
            <w:noProof/>
          </w:rPr>
          <w:t>3.2.21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添加商户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1" w:history="1">
        <w:r w:rsidRPr="00F64074">
          <w:rPr>
            <w:rStyle w:val="Hyperlink"/>
            <w:noProof/>
          </w:rPr>
          <w:t>3.2.22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获取商户信息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2" w:history="1">
        <w:r w:rsidRPr="00F64074">
          <w:rPr>
            <w:rStyle w:val="Hyperlink"/>
            <w:noProof/>
          </w:rPr>
          <w:t>3.2.23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添加商户评价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3" w:history="1">
        <w:r w:rsidRPr="00F64074">
          <w:rPr>
            <w:rStyle w:val="Hyperlink"/>
            <w:noProof/>
          </w:rPr>
          <w:t>3.2.24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获取商户评价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4" w:history="1">
        <w:r w:rsidRPr="00F64074">
          <w:rPr>
            <w:rStyle w:val="Hyperlink"/>
            <w:noProof/>
          </w:rPr>
          <w:t>3.2.25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修改主营线路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5" w:history="1">
        <w:r w:rsidRPr="00F64074">
          <w:rPr>
            <w:rStyle w:val="Hyperlink"/>
            <w:noProof/>
          </w:rPr>
          <w:t>3.2.26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卡号密码充值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358847066" w:history="1">
        <w:r w:rsidRPr="00F64074">
          <w:rPr>
            <w:rStyle w:val="Hyperlink"/>
            <w:noProof/>
          </w:rPr>
          <w:t>3.3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公共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7" w:history="1">
        <w:r w:rsidRPr="00F64074">
          <w:rPr>
            <w:rStyle w:val="Hyperlink"/>
            <w:noProof/>
          </w:rPr>
          <w:t>3.3.1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获取司机个人信息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8" w:history="1">
        <w:r w:rsidRPr="00F64074">
          <w:rPr>
            <w:rStyle w:val="Hyperlink"/>
            <w:noProof/>
          </w:rPr>
          <w:t>3.3.2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获取货主个人信息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69" w:history="1">
        <w:r w:rsidRPr="00F64074">
          <w:rPr>
            <w:rStyle w:val="Hyperlink"/>
            <w:noProof/>
          </w:rPr>
          <w:t>3.3.3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获取司机评价列表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0" w:history="1">
        <w:r w:rsidRPr="00F64074">
          <w:rPr>
            <w:rStyle w:val="Hyperlink"/>
            <w:noProof/>
          </w:rPr>
          <w:t>3.3.4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获取货主评价列表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1" w:history="1">
        <w:r w:rsidRPr="00F64074">
          <w:rPr>
            <w:rStyle w:val="Hyperlink"/>
            <w:noProof/>
          </w:rPr>
          <w:t>3.3.5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字典数据查询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2" w:history="1">
        <w:r w:rsidRPr="00F64074">
          <w:rPr>
            <w:rStyle w:val="Hyperlink"/>
            <w:noProof/>
          </w:rPr>
          <w:t>3.3.6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修改密码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3" w:history="1">
        <w:r w:rsidRPr="00F64074">
          <w:rPr>
            <w:rStyle w:val="Hyperlink"/>
            <w:noProof/>
          </w:rPr>
          <w:t>3.3.7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意见反馈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4" w:history="1">
        <w:r w:rsidRPr="00F64074">
          <w:rPr>
            <w:rStyle w:val="Hyperlink"/>
            <w:noProof/>
          </w:rPr>
          <w:t>3.3.8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账户余额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5" w:history="1">
        <w:r w:rsidRPr="00F64074">
          <w:rPr>
            <w:rStyle w:val="Hyperlink"/>
            <w:noProof/>
          </w:rPr>
          <w:t>3.3.9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信息中心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6" w:history="1">
        <w:r w:rsidRPr="00F64074">
          <w:rPr>
            <w:rStyle w:val="Hyperlink"/>
            <w:noProof/>
          </w:rPr>
          <w:t>3.3.10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找回密码</w:t>
        </w:r>
        <w:r w:rsidRPr="00F64074">
          <w:rPr>
            <w:rStyle w:val="Hyperlink"/>
            <w:noProof/>
          </w:rPr>
          <w:t>-</w:t>
        </w:r>
        <w:r w:rsidRPr="00F64074">
          <w:rPr>
            <w:rStyle w:val="Hyperlink"/>
            <w:rFonts w:hint="eastAsia"/>
            <w:noProof/>
          </w:rPr>
          <w:t>获取验证码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7" w:history="1">
        <w:r w:rsidRPr="00F64074">
          <w:rPr>
            <w:rStyle w:val="Hyperlink"/>
            <w:noProof/>
          </w:rPr>
          <w:t>3.3.11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找回密码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8" w:history="1">
        <w:r w:rsidRPr="00F64074">
          <w:rPr>
            <w:rStyle w:val="Hyperlink"/>
            <w:noProof/>
          </w:rPr>
          <w:t>3.3.12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充值请求接口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79" w:history="1">
        <w:r w:rsidRPr="00F64074">
          <w:rPr>
            <w:rStyle w:val="Hyperlink"/>
            <w:noProof/>
          </w:rPr>
          <w:t>3.3.13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查询账户记录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358847080" w:history="1">
        <w:r w:rsidRPr="00F64074">
          <w:rPr>
            <w:rStyle w:val="Hyperlink"/>
            <w:noProof/>
          </w:rPr>
          <w:t>3.4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81" w:history="1">
        <w:r w:rsidRPr="00F64074">
          <w:rPr>
            <w:rStyle w:val="Hyperlink"/>
            <w:noProof/>
          </w:rPr>
          <w:t>3.4.1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文件上传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82" w:history="1">
        <w:r w:rsidRPr="00F64074">
          <w:rPr>
            <w:rStyle w:val="Hyperlink"/>
            <w:noProof/>
          </w:rPr>
          <w:t>3.4.2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新货源消息推送接口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83" w:history="1">
        <w:r w:rsidRPr="00F64074">
          <w:rPr>
            <w:rStyle w:val="Hyperlink"/>
            <w:noProof/>
          </w:rPr>
          <w:t>3.4.3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发送聊天信息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3"/>
        <w:tabs>
          <w:tab w:val="left" w:pos="1680"/>
          <w:tab w:val="right" w:leader="dot" w:pos="8296"/>
        </w:tabs>
        <w:ind w:left="31680"/>
        <w:rPr>
          <w:noProof/>
        </w:rPr>
      </w:pPr>
      <w:hyperlink w:anchor="_Toc358847084" w:history="1">
        <w:r w:rsidRPr="00F64074">
          <w:rPr>
            <w:rStyle w:val="Hyperlink"/>
            <w:noProof/>
          </w:rPr>
          <w:t>3.4.4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信息中心新消息推送（推送到货主端、司机端）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BB0801" w:rsidRDefault="00BB0801">
      <w:pPr>
        <w:pStyle w:val="TOC1"/>
        <w:tabs>
          <w:tab w:val="left" w:pos="420"/>
          <w:tab w:val="right" w:leader="dot" w:pos="8296"/>
        </w:tabs>
        <w:rPr>
          <w:noProof/>
        </w:rPr>
      </w:pPr>
      <w:hyperlink w:anchor="_Toc358847085" w:history="1">
        <w:r w:rsidRPr="00F64074">
          <w:rPr>
            <w:rStyle w:val="Hyperlink"/>
            <w:noProof/>
          </w:rPr>
          <w:t>4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B0801" w:rsidRDefault="00BB0801" w:rsidP="00386B06">
      <w:pPr>
        <w:pStyle w:val="TOC2"/>
        <w:tabs>
          <w:tab w:val="left" w:pos="1050"/>
          <w:tab w:val="right" w:leader="dot" w:pos="8296"/>
        </w:tabs>
        <w:ind w:left="31680"/>
        <w:rPr>
          <w:noProof/>
        </w:rPr>
      </w:pPr>
      <w:hyperlink w:anchor="_Toc358847086" w:history="1">
        <w:r w:rsidRPr="00F64074">
          <w:rPr>
            <w:rStyle w:val="Hyperlink"/>
            <w:noProof/>
          </w:rPr>
          <w:t>4.1</w:t>
        </w:r>
        <w:r>
          <w:rPr>
            <w:noProof/>
          </w:rPr>
          <w:tab/>
        </w:r>
        <w:r w:rsidRPr="00F64074">
          <w:rPr>
            <w:rStyle w:val="Hyperlink"/>
            <w:rFonts w:hint="eastAsia"/>
            <w:noProof/>
          </w:rPr>
          <w:t>附录</w:t>
        </w:r>
        <w:r w:rsidRPr="00F64074">
          <w:rPr>
            <w:rStyle w:val="Hyperlink"/>
            <w:noProof/>
          </w:rPr>
          <w:t>1-XMPP</w:t>
        </w:r>
        <w:r w:rsidRPr="00F64074">
          <w:rPr>
            <w:rStyle w:val="Hyperlink"/>
            <w:rFonts w:hint="eastAsia"/>
            <w:noProof/>
          </w:rPr>
          <w:t>即时消息通信格式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_Toc358847086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BB0801" w:rsidRDefault="00BB0801">
      <w:r>
        <w:fldChar w:fldCharType="end"/>
      </w:r>
    </w:p>
    <w:p w:rsidR="00BB0801" w:rsidRDefault="00BB0801"/>
    <w:p w:rsidR="00BB0801" w:rsidRDefault="00BB0801">
      <w:pPr>
        <w:widowControl/>
        <w:jc w:val="left"/>
      </w:pPr>
      <w:r>
        <w:br w:type="page"/>
      </w:r>
    </w:p>
    <w:p w:rsidR="00BB0801" w:rsidRPr="00AF2E5C" w:rsidRDefault="00BB0801" w:rsidP="006C0848">
      <w:pPr>
        <w:pStyle w:val="ListParagraph"/>
        <w:numPr>
          <w:ilvl w:val="0"/>
          <w:numId w:val="1"/>
        </w:numPr>
        <w:ind w:firstLineChars="0"/>
        <w:outlineLvl w:val="0"/>
        <w:rPr>
          <w:sz w:val="24"/>
        </w:rPr>
      </w:pPr>
      <w:bookmarkStart w:id="0" w:name="_Toc358847010"/>
      <w:r w:rsidRPr="00AF2E5C">
        <w:rPr>
          <w:rFonts w:hint="eastAsia"/>
          <w:sz w:val="28"/>
        </w:rPr>
        <w:t>概述</w:t>
      </w:r>
      <w:bookmarkEnd w:id="0"/>
    </w:p>
    <w:p w:rsidR="00BB0801" w:rsidRPr="00AF2E5C" w:rsidRDefault="00BB0801" w:rsidP="00386B06">
      <w:pPr>
        <w:ind w:firstLineChars="193" w:firstLine="31680"/>
        <w:rPr>
          <w:sz w:val="22"/>
        </w:rPr>
      </w:pPr>
      <w:r w:rsidRPr="00AF2E5C">
        <w:rPr>
          <w:rFonts w:hint="eastAsia"/>
          <w:sz w:val="22"/>
        </w:rPr>
        <w:t>当前为</w:t>
      </w:r>
      <w:r>
        <w:rPr>
          <w:rFonts w:hint="eastAsia"/>
          <w:sz w:val="22"/>
        </w:rPr>
        <w:t>第一版，支持货主端、司机端。</w:t>
      </w:r>
    </w:p>
    <w:p w:rsidR="00BB0801" w:rsidRDefault="00BB0801" w:rsidP="006C0848">
      <w:pPr>
        <w:pStyle w:val="ListParagraph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1" w:name="_Toc358847011"/>
      <w:r w:rsidRPr="00AF2E5C">
        <w:rPr>
          <w:rFonts w:hint="eastAsia"/>
          <w:sz w:val="28"/>
        </w:rPr>
        <w:t>总体说明</w:t>
      </w:r>
      <w:bookmarkEnd w:id="1"/>
    </w:p>
    <w:p w:rsidR="00BB0801" w:rsidRDefault="00BB0801" w:rsidP="00AF2E5C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参数：接口均带有</w:t>
      </w:r>
      <w:r w:rsidRPr="00AF2E5C">
        <w:rPr>
          <w:sz w:val="22"/>
        </w:rPr>
        <w:t>action</w:t>
      </w:r>
      <w:r>
        <w:rPr>
          <w:rFonts w:hint="eastAsia"/>
          <w:sz w:val="22"/>
        </w:rPr>
        <w:t>、</w:t>
      </w:r>
      <w:r w:rsidRPr="00AF2E5C">
        <w:rPr>
          <w:sz w:val="22"/>
        </w:rPr>
        <w:t>token</w:t>
      </w:r>
      <w:r>
        <w:rPr>
          <w:rFonts w:hint="eastAsia"/>
          <w:sz w:val="22"/>
        </w:rPr>
        <w:t>、</w:t>
      </w:r>
      <w:r>
        <w:rPr>
          <w:sz w:val="22"/>
        </w:rPr>
        <w:t>json</w:t>
      </w:r>
      <w:r w:rsidRPr="00AF2E5C">
        <w:rPr>
          <w:rFonts w:hint="eastAsia"/>
          <w:sz w:val="22"/>
        </w:rPr>
        <w:t>参数</w:t>
      </w:r>
    </w:p>
    <w:p w:rsidR="00BB0801" w:rsidRDefault="00BB0801" w:rsidP="00AF2E5C">
      <w:pPr>
        <w:pStyle w:val="ListParagraph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访问</w:t>
      </w:r>
      <w:r>
        <w:rPr>
          <w:sz w:val="22"/>
        </w:rPr>
        <w:t>URL</w:t>
      </w:r>
      <w:r>
        <w:rPr>
          <w:rFonts w:hint="eastAsia"/>
          <w:sz w:val="22"/>
        </w:rPr>
        <w:t>（后期根据真实部署路径进行替换）：</w:t>
      </w:r>
    </w:p>
    <w:p w:rsidR="00BB0801" w:rsidRDefault="00BB0801" w:rsidP="00BE2BC0">
      <w:pPr>
        <w:pStyle w:val="ListParagraph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货主端：</w:t>
      </w:r>
      <w:hyperlink r:id="rId8" w:history="1">
        <w:r w:rsidRPr="007C5D45">
          <w:rPr>
            <w:rStyle w:val="Hyperlink"/>
            <w:sz w:val="22"/>
          </w:rPr>
          <w:t>http://localhost/service/user</w:t>
        </w:r>
      </w:hyperlink>
    </w:p>
    <w:p w:rsidR="00BB0801" w:rsidRDefault="00BB0801" w:rsidP="00BE2BC0">
      <w:pPr>
        <w:pStyle w:val="ListParagraph"/>
        <w:numPr>
          <w:ilvl w:val="1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司机端：</w:t>
      </w:r>
      <w:hyperlink r:id="rId9" w:history="1">
        <w:r w:rsidRPr="007C5D45">
          <w:rPr>
            <w:rStyle w:val="Hyperlink"/>
            <w:sz w:val="22"/>
          </w:rPr>
          <w:t>http://localhost/service/driver</w:t>
        </w:r>
      </w:hyperlink>
    </w:p>
    <w:p w:rsidR="00BB0801" w:rsidRPr="00BE2BC0" w:rsidRDefault="00BB0801" w:rsidP="00BE2BC0">
      <w:pPr>
        <w:pStyle w:val="ListParagraph"/>
        <w:numPr>
          <w:ilvl w:val="1"/>
          <w:numId w:val="3"/>
        </w:numPr>
        <w:ind w:firstLineChars="0"/>
        <w:rPr>
          <w:sz w:val="22"/>
        </w:rPr>
      </w:pPr>
      <w:r w:rsidRPr="00BE2BC0">
        <w:rPr>
          <w:rFonts w:hint="eastAsia"/>
          <w:sz w:val="22"/>
        </w:rPr>
        <w:t>公共：</w:t>
      </w:r>
      <w:hyperlink r:id="rId10" w:history="1">
        <w:r w:rsidRPr="00BE2BC0">
          <w:rPr>
            <w:rStyle w:val="Hyperlink"/>
            <w:sz w:val="22"/>
          </w:rPr>
          <w:t>http://localhost/service/common</w:t>
        </w:r>
      </w:hyperlink>
    </w:p>
    <w:p w:rsidR="00BB0801" w:rsidRDefault="00BB0801" w:rsidP="00386B06">
      <w:pPr>
        <w:ind w:firstLineChars="193" w:firstLine="31680"/>
        <w:rPr>
          <w:sz w:val="22"/>
        </w:rPr>
      </w:pPr>
      <w:r>
        <w:rPr>
          <w:rFonts w:hint="eastAsia"/>
          <w:sz w:val="22"/>
        </w:rPr>
        <w:t>除了登录、注册、注册获取验证码外，其他所有接口均必须带有</w:t>
      </w:r>
      <w:r>
        <w:rPr>
          <w:sz w:val="22"/>
        </w:rPr>
        <w:t>token</w:t>
      </w:r>
      <w:r>
        <w:rPr>
          <w:rFonts w:hint="eastAsia"/>
          <w:sz w:val="22"/>
        </w:rPr>
        <w:t>参数。司机端与货主端的</w:t>
      </w:r>
      <w:r>
        <w:rPr>
          <w:sz w:val="22"/>
        </w:rPr>
        <w:t>token</w:t>
      </w:r>
      <w:r>
        <w:rPr>
          <w:rFonts w:hint="eastAsia"/>
          <w:sz w:val="22"/>
        </w:rPr>
        <w:t>不能共用。无论是司机端还是货主端，均可以使用</w:t>
      </w:r>
      <w:r>
        <w:rPr>
          <w:sz w:val="22"/>
        </w:rPr>
        <w:t>token</w:t>
      </w:r>
      <w:r>
        <w:rPr>
          <w:rFonts w:hint="eastAsia"/>
          <w:sz w:val="22"/>
        </w:rPr>
        <w:t>访问公共接口。</w:t>
      </w:r>
    </w:p>
    <w:p w:rsidR="00BB0801" w:rsidRDefault="00BB0801" w:rsidP="00AF2E5C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对于照片等传输，采用</w:t>
      </w:r>
      <w:r>
        <w:rPr>
          <w:sz w:val="22"/>
        </w:rPr>
        <w:t>BASE64</w:t>
      </w:r>
      <w:r>
        <w:rPr>
          <w:rFonts w:hint="eastAsia"/>
          <w:sz w:val="22"/>
        </w:rPr>
        <w:t>编码后，作为字符串的形式进行提交，在服务端返回照片信息时，直接返回照片的</w:t>
      </w:r>
      <w:r>
        <w:rPr>
          <w:sz w:val="22"/>
        </w:rPr>
        <w:t>URL</w:t>
      </w:r>
      <w:r>
        <w:rPr>
          <w:rFonts w:hint="eastAsia"/>
          <w:sz w:val="22"/>
        </w:rPr>
        <w:t>地址。</w:t>
      </w:r>
    </w:p>
    <w:p w:rsidR="00BB0801" w:rsidRPr="00AF2E5C" w:rsidRDefault="00BB0801" w:rsidP="00AF2E5C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 w:rsidRPr="00AF2E5C">
        <w:rPr>
          <w:sz w:val="22"/>
        </w:rPr>
        <w:t>HTTP</w:t>
      </w:r>
      <w:r w:rsidRPr="00AF2E5C">
        <w:rPr>
          <w:rFonts w:hint="eastAsia"/>
          <w:sz w:val="22"/>
        </w:rPr>
        <w:t>请求方法：原则上，会对数据产生影响的，如增加、删除、修改等操作，采用</w:t>
      </w:r>
      <w:r w:rsidRPr="00AF2E5C">
        <w:rPr>
          <w:sz w:val="22"/>
        </w:rPr>
        <w:t>POST</w:t>
      </w:r>
      <w:r w:rsidRPr="00AF2E5C">
        <w:rPr>
          <w:rFonts w:hint="eastAsia"/>
          <w:sz w:val="22"/>
        </w:rPr>
        <w:t>方式；对数据无影响的接口，采用</w:t>
      </w:r>
      <w:r w:rsidRPr="00AF2E5C">
        <w:rPr>
          <w:sz w:val="22"/>
        </w:rPr>
        <w:t>GET</w:t>
      </w:r>
      <w:r w:rsidRPr="00AF2E5C">
        <w:rPr>
          <w:rFonts w:hint="eastAsia"/>
          <w:sz w:val="22"/>
        </w:rPr>
        <w:t>方式向服务端请求。</w:t>
      </w:r>
    </w:p>
    <w:p w:rsidR="00BB0801" w:rsidRDefault="00BB0801" w:rsidP="004C48F6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 w:rsidRPr="004C48F6">
        <w:rPr>
          <w:rFonts w:hint="eastAsia"/>
          <w:sz w:val="22"/>
        </w:rPr>
        <w:t>所有数据交互均为标准</w:t>
      </w:r>
      <w:r w:rsidRPr="004C48F6">
        <w:rPr>
          <w:sz w:val="22"/>
        </w:rPr>
        <w:t>json</w:t>
      </w:r>
      <w:r w:rsidRPr="004C48F6">
        <w:rPr>
          <w:rFonts w:hint="eastAsia"/>
          <w:sz w:val="22"/>
        </w:rPr>
        <w:t>格式。</w:t>
      </w:r>
    </w:p>
    <w:p w:rsidR="00BB0801" w:rsidRPr="004C48F6" w:rsidRDefault="00BB0801" w:rsidP="004C48F6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所有的日期时间，采用</w:t>
      </w:r>
      <w:r>
        <w:rPr>
          <w:sz w:val="22"/>
        </w:rPr>
        <w:t>long</w:t>
      </w:r>
      <w:r>
        <w:rPr>
          <w:rFonts w:hint="eastAsia"/>
          <w:sz w:val="22"/>
        </w:rPr>
        <w:t>型传输，省去制订格式和时区问题</w:t>
      </w:r>
    </w:p>
    <w:p w:rsidR="00BB0801" w:rsidRPr="00AF2E5C" w:rsidRDefault="00BB0801" w:rsidP="00AF2E5C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请求参数说明：</w:t>
      </w:r>
    </w:p>
    <w:tbl>
      <w:tblPr>
        <w:tblW w:w="7910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130"/>
        <w:gridCol w:w="2130"/>
        <w:gridCol w:w="3650"/>
      </w:tblGrid>
      <w:tr w:rsidR="00BB0801" w:rsidRPr="00280075" w:rsidTr="00280075"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参数名称</w:t>
            </w:r>
          </w:p>
        </w:tc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说明</w:t>
            </w:r>
          </w:p>
        </w:tc>
        <w:tc>
          <w:tcPr>
            <w:tcW w:w="365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备注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sz w:val="22"/>
              </w:rPr>
              <w:t>action</w:t>
            </w:r>
          </w:p>
        </w:tc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指名调用的是哪个接口</w:t>
            </w:r>
          </w:p>
        </w:tc>
        <w:tc>
          <w:tcPr>
            <w:tcW w:w="3650" w:type="dxa"/>
          </w:tcPr>
          <w:p w:rsidR="00BB0801" w:rsidRPr="00280075" w:rsidRDefault="00BB0801" w:rsidP="00AF2E5C">
            <w:pPr>
              <w:rPr>
                <w:sz w:val="22"/>
              </w:rPr>
            </w:pP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sz w:val="22"/>
              </w:rPr>
              <w:t>token</w:t>
            </w:r>
          </w:p>
        </w:tc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接口安全必须的</w:t>
            </w:r>
          </w:p>
        </w:tc>
        <w:tc>
          <w:tcPr>
            <w:tcW w:w="365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登录、注册接口不需要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sz w:val="22"/>
              </w:rPr>
              <w:t>json</w:t>
            </w:r>
          </w:p>
        </w:tc>
        <w:tc>
          <w:tcPr>
            <w:tcW w:w="2130" w:type="dxa"/>
          </w:tcPr>
          <w:p w:rsidR="00BB0801" w:rsidRPr="00280075" w:rsidRDefault="00BB0801" w:rsidP="00AF2E5C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接口的</w:t>
            </w:r>
            <w:r w:rsidRPr="00280075">
              <w:rPr>
                <w:sz w:val="22"/>
              </w:rPr>
              <w:t>json</w:t>
            </w:r>
            <w:r w:rsidRPr="00280075">
              <w:rPr>
                <w:rFonts w:hint="eastAsia"/>
                <w:sz w:val="22"/>
              </w:rPr>
              <w:t>数据</w:t>
            </w:r>
          </w:p>
        </w:tc>
        <w:tc>
          <w:tcPr>
            <w:tcW w:w="3650" w:type="dxa"/>
          </w:tcPr>
          <w:p w:rsidR="00BB0801" w:rsidRPr="00280075" w:rsidRDefault="00BB0801" w:rsidP="00AF2E5C">
            <w:pPr>
              <w:rPr>
                <w:sz w:val="22"/>
              </w:rPr>
            </w:pPr>
          </w:p>
        </w:tc>
      </w:tr>
    </w:tbl>
    <w:p w:rsidR="00BB0801" w:rsidRPr="00015740" w:rsidRDefault="00BB0801" w:rsidP="00AF2E5C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如：</w:t>
      </w:r>
      <w:hyperlink r:id="rId11" w:history="1">
        <w:r w:rsidRPr="007C5D45">
          <w:rPr>
            <w:rStyle w:val="Hyperlink"/>
            <w:sz w:val="22"/>
          </w:rPr>
          <w:t>http://localhost/service/user</w:t>
        </w:r>
      </w:hyperlink>
      <w:r>
        <w:rPr>
          <w:sz w:val="22"/>
        </w:rPr>
        <w:t>?action=add_order_price&amp;token=axxdded&amp;json={“order”:1,”price”:22}</w:t>
      </w:r>
    </w:p>
    <w:p w:rsidR="00BB0801" w:rsidRDefault="00BB0801" w:rsidP="00AF2E5C">
      <w:pPr>
        <w:rPr>
          <w:sz w:val="22"/>
        </w:rPr>
      </w:pPr>
    </w:p>
    <w:p w:rsidR="00BB0801" w:rsidRDefault="00BB0801" w:rsidP="00AF2E5C">
      <w:pPr>
        <w:pStyle w:val="ListParagraph"/>
        <w:numPr>
          <w:ilvl w:val="0"/>
          <w:numId w:val="2"/>
        </w:numPr>
        <w:ind w:firstLineChars="0"/>
        <w:rPr>
          <w:sz w:val="22"/>
        </w:rPr>
      </w:pPr>
      <w:r w:rsidRPr="00AF2E5C">
        <w:rPr>
          <w:rFonts w:hint="eastAsia"/>
          <w:sz w:val="22"/>
        </w:rPr>
        <w:t>服务端响应</w:t>
      </w:r>
      <w:r>
        <w:rPr>
          <w:rFonts w:hint="eastAsia"/>
          <w:sz w:val="22"/>
        </w:rPr>
        <w:t>数据</w:t>
      </w:r>
      <w:r w:rsidRPr="00AF2E5C">
        <w:rPr>
          <w:rFonts w:hint="eastAsia"/>
          <w:sz w:val="22"/>
        </w:rPr>
        <w:t>说明：</w:t>
      </w:r>
    </w:p>
    <w:p w:rsidR="00BB0801" w:rsidRPr="00AF2E5C" w:rsidRDefault="00BB0801" w:rsidP="00AF2E5C">
      <w:pPr>
        <w:ind w:left="420"/>
        <w:rPr>
          <w:sz w:val="22"/>
        </w:rPr>
      </w:pPr>
      <w:r>
        <w:rPr>
          <w:rFonts w:hint="eastAsia"/>
          <w:sz w:val="22"/>
        </w:rPr>
        <w:t>服务端接口响应的结果均为</w:t>
      </w:r>
      <w:r>
        <w:rPr>
          <w:sz w:val="22"/>
        </w:rPr>
        <w:t>json</w:t>
      </w:r>
      <w:r>
        <w:rPr>
          <w:rFonts w:hint="eastAsia"/>
          <w:sz w:val="22"/>
        </w:rPr>
        <w:t>格式，字段情况如下：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844"/>
        <w:gridCol w:w="1652"/>
        <w:gridCol w:w="1706"/>
        <w:gridCol w:w="2900"/>
      </w:tblGrid>
      <w:tr w:rsidR="00BB0801" w:rsidRPr="00280075" w:rsidTr="00280075">
        <w:tc>
          <w:tcPr>
            <w:tcW w:w="1844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字段名称</w:t>
            </w:r>
          </w:p>
        </w:tc>
        <w:tc>
          <w:tcPr>
            <w:tcW w:w="1652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是否必须</w:t>
            </w:r>
          </w:p>
        </w:tc>
        <w:tc>
          <w:tcPr>
            <w:tcW w:w="1706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说明</w:t>
            </w:r>
          </w:p>
        </w:tc>
        <w:tc>
          <w:tcPr>
            <w:tcW w:w="2900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备注</w:t>
            </w:r>
          </w:p>
        </w:tc>
      </w:tr>
      <w:tr w:rsidR="00BB0801" w:rsidRPr="00280075" w:rsidTr="00280075">
        <w:tc>
          <w:tcPr>
            <w:tcW w:w="1844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sz w:val="22"/>
              </w:rPr>
              <w:t>status</w:t>
            </w:r>
          </w:p>
        </w:tc>
        <w:tc>
          <w:tcPr>
            <w:tcW w:w="1652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说明接口调用情况</w:t>
            </w:r>
          </w:p>
        </w:tc>
        <w:tc>
          <w:tcPr>
            <w:tcW w:w="2900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sz w:val="22"/>
              </w:rPr>
              <w:t>0</w:t>
            </w:r>
            <w:r w:rsidRPr="00280075">
              <w:rPr>
                <w:rFonts w:hint="eastAsia"/>
                <w:sz w:val="22"/>
              </w:rPr>
              <w:t>：成功</w:t>
            </w:r>
          </w:p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sz w:val="22"/>
              </w:rPr>
              <w:t>1</w:t>
            </w:r>
            <w:r w:rsidRPr="00280075">
              <w:rPr>
                <w:rFonts w:hint="eastAsia"/>
                <w:sz w:val="22"/>
              </w:rPr>
              <w:t>：失败</w:t>
            </w:r>
          </w:p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其他：均为失败，会特别注明</w:t>
            </w:r>
          </w:p>
        </w:tc>
      </w:tr>
      <w:tr w:rsidR="00BB0801" w:rsidRPr="00280075" w:rsidTr="00280075">
        <w:tc>
          <w:tcPr>
            <w:tcW w:w="1844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sz w:val="22"/>
              </w:rPr>
              <w:t>message</w:t>
            </w:r>
          </w:p>
        </w:tc>
        <w:tc>
          <w:tcPr>
            <w:tcW w:w="1652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是</w:t>
            </w:r>
          </w:p>
        </w:tc>
        <w:tc>
          <w:tcPr>
            <w:tcW w:w="1706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接口返回消息</w:t>
            </w:r>
          </w:p>
        </w:tc>
        <w:tc>
          <w:tcPr>
            <w:tcW w:w="2900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如果没有消息，则该字段为</w:t>
            </w:r>
            <w:r w:rsidRPr="00280075">
              <w:rPr>
                <w:sz w:val="22"/>
              </w:rPr>
              <w:t>null</w:t>
            </w:r>
          </w:p>
        </w:tc>
      </w:tr>
      <w:tr w:rsidR="00BB0801" w:rsidRPr="00280075" w:rsidTr="00280075">
        <w:tc>
          <w:tcPr>
            <w:tcW w:w="1844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其他</w:t>
            </w:r>
          </w:p>
        </w:tc>
        <w:tc>
          <w:tcPr>
            <w:tcW w:w="1652" w:type="dxa"/>
          </w:tcPr>
          <w:p w:rsidR="00BB0801" w:rsidRPr="00280075" w:rsidRDefault="00BB0801" w:rsidP="00015740">
            <w:pPr>
              <w:rPr>
                <w:sz w:val="22"/>
              </w:rPr>
            </w:pPr>
          </w:p>
        </w:tc>
        <w:tc>
          <w:tcPr>
            <w:tcW w:w="1706" w:type="dxa"/>
          </w:tcPr>
          <w:p w:rsidR="00BB0801" w:rsidRPr="00280075" w:rsidRDefault="00BB0801" w:rsidP="00015740">
            <w:pPr>
              <w:rPr>
                <w:sz w:val="22"/>
              </w:rPr>
            </w:pPr>
            <w:r w:rsidRPr="00280075">
              <w:rPr>
                <w:rFonts w:hint="eastAsia"/>
                <w:sz w:val="22"/>
              </w:rPr>
              <w:t>其他的业务数据</w:t>
            </w:r>
          </w:p>
        </w:tc>
        <w:tc>
          <w:tcPr>
            <w:tcW w:w="2900" w:type="dxa"/>
          </w:tcPr>
          <w:p w:rsidR="00BB0801" w:rsidRPr="00280075" w:rsidRDefault="00BB0801" w:rsidP="00015740">
            <w:pPr>
              <w:rPr>
                <w:sz w:val="22"/>
              </w:rPr>
            </w:pPr>
          </w:p>
        </w:tc>
      </w:tr>
    </w:tbl>
    <w:p w:rsidR="00BB0801" w:rsidRPr="00AF2E5C" w:rsidRDefault="00BB0801" w:rsidP="00AF2E5C">
      <w:pPr>
        <w:rPr>
          <w:sz w:val="22"/>
        </w:rPr>
      </w:pPr>
      <w:r>
        <w:rPr>
          <w:sz w:val="22"/>
        </w:rPr>
        <w:tab/>
      </w:r>
    </w:p>
    <w:p w:rsidR="00BB0801" w:rsidRPr="00AF2E5C" w:rsidRDefault="00BB0801" w:rsidP="006C0848">
      <w:pPr>
        <w:pStyle w:val="ListParagraph"/>
        <w:numPr>
          <w:ilvl w:val="0"/>
          <w:numId w:val="1"/>
        </w:numPr>
        <w:ind w:firstLineChars="0"/>
        <w:outlineLvl w:val="0"/>
        <w:rPr>
          <w:sz w:val="28"/>
        </w:rPr>
      </w:pPr>
      <w:bookmarkStart w:id="2" w:name="_Toc358847012"/>
      <w:r>
        <w:rPr>
          <w:rFonts w:hint="eastAsia"/>
          <w:sz w:val="28"/>
        </w:rPr>
        <w:t>接口</w:t>
      </w:r>
      <w:r>
        <w:rPr>
          <w:sz w:val="28"/>
        </w:rPr>
        <w:t>API</w:t>
      </w:r>
      <w:bookmarkEnd w:id="2"/>
    </w:p>
    <w:p w:rsidR="00BB0801" w:rsidRPr="001B24E1" w:rsidRDefault="00BB0801" w:rsidP="006C0848">
      <w:pPr>
        <w:pStyle w:val="ListParagraph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3" w:name="_Toc358847013"/>
      <w:r w:rsidRPr="001B24E1">
        <w:rPr>
          <w:rFonts w:hint="eastAsia"/>
          <w:sz w:val="24"/>
        </w:rPr>
        <w:t>货主端</w:t>
      </w:r>
      <w:bookmarkEnd w:id="3"/>
    </w:p>
    <w:p w:rsidR="00BB0801" w:rsidRDefault="00BB0801" w:rsidP="006C0848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4" w:name="_Toc358847014"/>
      <w:r>
        <w:rPr>
          <w:rFonts w:hint="eastAsia"/>
        </w:rPr>
        <w:t>货主注册</w:t>
      </w:r>
      <w:r>
        <w:t>-</w:t>
      </w:r>
      <w:r>
        <w:rPr>
          <w:rFonts w:hint="eastAsia"/>
        </w:rPr>
        <w:t>获取验证码</w:t>
      </w:r>
      <w:bookmarkEnd w:id="4"/>
    </w:p>
    <w:p w:rsidR="00BB0801" w:rsidRDefault="00BB0801" w:rsidP="006C084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用于货主注时获取验证码</w:t>
      </w:r>
    </w:p>
    <w:p w:rsidR="00BB0801" w:rsidRDefault="00BB0801" w:rsidP="006C084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user_reg_getcode</w:t>
      </w:r>
    </w:p>
    <w:p w:rsidR="00BB0801" w:rsidRPr="002E2E33" w:rsidRDefault="00BB0801" w:rsidP="006C084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6C084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5C18B0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6C0848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5" w:name="_Toc358847015"/>
      <w:r>
        <w:rPr>
          <w:rFonts w:hint="eastAsia"/>
        </w:rPr>
        <w:t>货主注册</w:t>
      </w:r>
      <w:bookmarkEnd w:id="5"/>
    </w:p>
    <w:p w:rsidR="00BB0801" w:rsidRDefault="00BB0801" w:rsidP="002F571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</w:t>
      </w:r>
    </w:p>
    <w:p w:rsidR="00BB0801" w:rsidRDefault="00BB0801" w:rsidP="00804844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user_reg</w:t>
      </w:r>
    </w:p>
    <w:p w:rsidR="00BB0801" w:rsidRPr="002E2E33" w:rsidRDefault="00BB0801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194"/>
        <w:gridCol w:w="1299"/>
        <w:gridCol w:w="1129"/>
        <w:gridCol w:w="1596"/>
        <w:gridCol w:w="1862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4232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5337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调试时，首先调用“获取验证码”接口，然后传</w:t>
            </w:r>
            <w:r w:rsidRPr="00280075">
              <w:rPr>
                <w:bCs/>
                <w:color w:val="595959"/>
                <w:spacing w:val="5"/>
              </w:rPr>
              <w:t>”111111”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即可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company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1:android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2:ios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3:web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推荐人手机号码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F63E1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注册成功的货主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注册成功的货主的登录</w:t>
            </w:r>
            <w:r w:rsidRPr="00280075">
              <w:rPr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:rsidR="00BB0801" w:rsidRDefault="00BB0801" w:rsidP="00986A7E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6" w:name="_Toc358847016"/>
      <w:r>
        <w:rPr>
          <w:rFonts w:hint="eastAsia"/>
        </w:rPr>
        <w:t>货主注册</w:t>
      </w:r>
      <w:r>
        <w:t>-</w:t>
      </w:r>
      <w:r>
        <w:rPr>
          <w:rFonts w:hint="eastAsia"/>
        </w:rPr>
        <w:t>选填</w:t>
      </w:r>
      <w:r>
        <w:t>(</w:t>
      </w:r>
      <w:r>
        <w:rPr>
          <w:rFonts w:hint="eastAsia"/>
        </w:rPr>
        <w:t>完善资料</w:t>
      </w:r>
      <w:r>
        <w:t>)</w:t>
      </w:r>
      <w:bookmarkEnd w:id="6"/>
    </w:p>
    <w:p w:rsidR="00BB0801" w:rsidRDefault="00BB0801" w:rsidP="00A641CC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用于货主注册时的选填内容</w:t>
      </w:r>
    </w:p>
    <w:p w:rsidR="00BB0801" w:rsidRDefault="00BB0801" w:rsidP="00A641CC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user_reg_optional</w:t>
      </w:r>
    </w:p>
    <w:p w:rsidR="00BB0801" w:rsidRPr="002E2E33" w:rsidRDefault="00BB0801" w:rsidP="00A641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194"/>
        <w:gridCol w:w="1312"/>
        <w:gridCol w:w="1144"/>
        <w:gridCol w:w="1623"/>
        <w:gridCol w:w="1807"/>
      </w:tblGrid>
      <w:tr w:rsidR="00BB0801" w:rsidRPr="00280075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photo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编码</w:t>
            </w:r>
          </w:p>
        </w:tc>
      </w:tr>
      <w:tr w:rsidR="00BB0801" w:rsidRPr="00280075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contact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86A7E">
        <w:tc>
          <w:tcPr>
            <w:tcW w:w="21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telcom</w:t>
            </w:r>
          </w:p>
        </w:tc>
        <w:tc>
          <w:tcPr>
            <w:tcW w:w="13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座机号码</w:t>
            </w:r>
          </w:p>
        </w:tc>
        <w:tc>
          <w:tcPr>
            <w:tcW w:w="18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641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86A7E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7" w:name="_Toc358847017"/>
      <w:r>
        <w:rPr>
          <w:rFonts w:hint="eastAsia"/>
        </w:rPr>
        <w:t>货主登录</w:t>
      </w:r>
      <w:bookmarkEnd w:id="7"/>
    </w:p>
    <w:p w:rsidR="00BB0801" w:rsidRDefault="00BB0801" w:rsidP="00BB4BF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用于货主登录</w:t>
      </w:r>
    </w:p>
    <w:p w:rsidR="00BB0801" w:rsidRDefault="00BB0801" w:rsidP="00BB4BF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userlogin</w:t>
      </w:r>
    </w:p>
    <w:p w:rsidR="00BB0801" w:rsidRPr="002E2E33" w:rsidRDefault="00BB0801" w:rsidP="00BB4BF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1:android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2:ios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3:web</w:t>
            </w:r>
          </w:p>
        </w:tc>
      </w:tr>
    </w:tbl>
    <w:p w:rsidR="00BB0801" w:rsidRPr="002E2E33" w:rsidRDefault="00BB0801" w:rsidP="00BB4BF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F2F7F">
            <w:pPr>
              <w:jc w:val="left"/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D864A5" w:rsidRDefault="00BB0801" w:rsidP="00D864A5">
      <w:pPr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jc w:val="left"/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登录成功的</w:t>
            </w:r>
            <w:r w:rsidRPr="00280075">
              <w:rPr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86A7E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8" w:name="_Toc358847018"/>
      <w:r>
        <w:rPr>
          <w:rFonts w:hint="eastAsia"/>
        </w:rPr>
        <w:t>货源发布</w:t>
      </w:r>
      <w:bookmarkEnd w:id="8"/>
    </w:p>
    <w:p w:rsidR="00BB0801" w:rsidRDefault="00BB0801" w:rsidP="00BF2F7F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publish_order</w:t>
      </w:r>
    </w:p>
    <w:p w:rsidR="00BB0801" w:rsidRPr="002E2E33" w:rsidRDefault="00BB0801" w:rsidP="00BF2F7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722"/>
        <w:gridCol w:w="1390"/>
        <w:gridCol w:w="1237"/>
        <w:gridCol w:w="1788"/>
        <w:gridCol w:w="1943"/>
      </w:tblGrid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257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没有的填</w:t>
            </w:r>
            <w:r w:rsidRPr="00280075">
              <w:rPr>
                <w:bCs/>
                <w:color w:val="595959"/>
                <w:spacing w:val="5"/>
              </w:rPr>
              <w:t>-1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5C18B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货物数量（体积重量）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Tr="0063218C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Pr="00280075">
              <w:rPr>
                <w:bCs/>
                <w:color w:val="595959"/>
                <w:spacing w:val="5"/>
              </w:rPr>
              <w:t>(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  <w:r w:rsidRPr="00280075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不用传总价，总价服务端运算（根据单价</w:t>
            </w:r>
            <w:r w:rsidRPr="00280075">
              <w:rPr>
                <w:bCs/>
                <w:color w:val="595959"/>
                <w:spacing w:val="5"/>
              </w:rPr>
              <w:t>*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数量）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D211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D211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257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D211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84B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型的毫秒数表示，表示有效时间为发布后的多少毫秒。比如：用户填写了有效期为</w:t>
            </w:r>
            <w:r w:rsidRPr="00280075">
              <w:rPr>
                <w:bCs/>
                <w:color w:val="595959"/>
                <w:spacing w:val="5"/>
              </w:rPr>
              <w:t>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天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小时，那么这个参数值就为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</w:t>
            </w:r>
            <w:r w:rsidRPr="00280075">
              <w:rPr>
                <w:bCs/>
                <w:color w:val="595959"/>
                <w:spacing w:val="5"/>
              </w:rPr>
              <w:t>*3600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秒</w:t>
            </w:r>
            <w:r w:rsidRPr="00280075">
              <w:rPr>
                <w:bCs/>
                <w:color w:val="595959"/>
                <w:spacing w:val="5"/>
              </w:rPr>
              <w:t>*1000</w:t>
            </w:r>
          </w:p>
        </w:tc>
      </w:tr>
      <w:tr w:rsidR="00BB0801" w:rsidRPr="00280075" w:rsidTr="00AC603A"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D211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3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9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</w:tbl>
    <w:p w:rsidR="00BB0801" w:rsidRPr="002E2E33" w:rsidRDefault="00BB0801" w:rsidP="00BF2F7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F673D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9" w:name="_Toc358847019"/>
      <w:r>
        <w:rPr>
          <w:rFonts w:hint="eastAsia"/>
        </w:rPr>
        <w:t>待定货单列表查询</w:t>
      </w:r>
      <w:bookmarkEnd w:id="9"/>
    </w:p>
    <w:p w:rsidR="00BB0801" w:rsidRDefault="00BB0801" w:rsidP="00BE2BC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query_order</w:t>
      </w:r>
    </w:p>
    <w:p w:rsidR="00BB0801" w:rsidRPr="002E2E33" w:rsidRDefault="00BB0801" w:rsidP="00BE2BC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D6952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BE2BC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待定货单列表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752FEB">
      <w:pPr>
        <w:ind w:firstLine="420"/>
      </w:pPr>
      <w:r>
        <w:rPr>
          <w:rFonts w:hint="eastAsia"/>
          <w:b/>
        </w:rPr>
        <w:t>待定货单列表详情</w:t>
      </w:r>
    </w:p>
    <w:p w:rsidR="00BB0801" w:rsidRPr="002E2E33" w:rsidRDefault="00BB0801" w:rsidP="00752FEB">
      <w:pPr>
        <w:ind w:firstLine="420"/>
        <w:rPr>
          <w:b/>
          <w:bCs/>
          <w:color w:val="595959"/>
          <w:spacing w:val="5"/>
        </w:rPr>
      </w:pP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49"/>
        <w:gridCol w:w="1317"/>
        <w:gridCol w:w="1111"/>
        <w:gridCol w:w="1606"/>
        <w:gridCol w:w="2097"/>
      </w:tblGrid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3269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B3269B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货物总价格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B3269B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B3269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</w:t>
            </w:r>
            <w:r w:rsidRPr="00280075">
              <w:rPr>
                <w:bCs/>
                <w:color w:val="595959"/>
                <w:spacing w:val="5"/>
              </w:rPr>
              <w:t>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 w:rsidRPr="00280075">
              <w:rPr>
                <w:bCs/>
                <w:color w:val="595959"/>
                <w:spacing w:val="5"/>
              </w:rPr>
              <w:t>2012-12-12-12:00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Pr="00280075">
              <w:rPr>
                <w:bCs/>
                <w:color w:val="595959"/>
                <w:spacing w:val="5"/>
              </w:rPr>
              <w:t>2012-12-12-13:00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订单发布时间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需要发布时间</w:t>
            </w:r>
          </w:p>
        </w:tc>
      </w:tr>
    </w:tbl>
    <w:p w:rsidR="00BB0801" w:rsidRDefault="00BB0801" w:rsidP="00F673D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0" w:name="_Toc358847020"/>
      <w:r>
        <w:rPr>
          <w:rFonts w:hint="eastAsia"/>
        </w:rPr>
        <w:t>待定货单详细</w:t>
      </w:r>
      <w:bookmarkEnd w:id="10"/>
    </w:p>
    <w:p w:rsidR="00BB0801" w:rsidRDefault="00BB0801" w:rsidP="00BA238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get_order_detail</w:t>
      </w:r>
    </w:p>
    <w:p w:rsidR="00BB0801" w:rsidRPr="002E2E33" w:rsidRDefault="00BB0801" w:rsidP="00BA23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A23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07"/>
        <w:gridCol w:w="1410"/>
        <w:gridCol w:w="1267"/>
        <w:gridCol w:w="1828"/>
        <w:gridCol w:w="1968"/>
      </w:tblGrid>
      <w:tr w:rsidR="00BB0801" w:rsidRPr="00280075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57302">
        <w:tc>
          <w:tcPr>
            <w:tcW w:w="16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A238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待定货单详情</w:t>
            </w:r>
          </w:p>
        </w:tc>
        <w:tc>
          <w:tcPr>
            <w:tcW w:w="196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BA2388">
      <w:pPr>
        <w:ind w:firstLine="420"/>
      </w:pPr>
      <w:r>
        <w:rPr>
          <w:rFonts w:hint="eastAsia"/>
          <w:b/>
        </w:rPr>
        <w:t>待定货单详情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85"/>
        <w:gridCol w:w="1283"/>
        <w:gridCol w:w="15"/>
        <w:gridCol w:w="1052"/>
        <w:gridCol w:w="7"/>
        <w:gridCol w:w="1541"/>
        <w:gridCol w:w="2097"/>
      </w:tblGrid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2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31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B3269B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B3269B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B3269B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</w:t>
            </w:r>
            <w:r w:rsidRPr="00280075">
              <w:rPr>
                <w:bCs/>
                <w:color w:val="595959"/>
                <w:spacing w:val="5"/>
              </w:rPr>
              <w:t>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吨、方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可以不返回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型日期的毫秒数表示，比如用户在</w:t>
            </w:r>
            <w:r w:rsidRPr="00280075">
              <w:rPr>
                <w:bCs/>
                <w:color w:val="595959"/>
                <w:spacing w:val="5"/>
              </w:rPr>
              <w:t>2012-12-12-12:00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发布，有效时间为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小时，那么有效的截止日期就为</w:t>
            </w:r>
            <w:r w:rsidRPr="00280075">
              <w:rPr>
                <w:bCs/>
                <w:color w:val="595959"/>
                <w:spacing w:val="5"/>
              </w:rPr>
              <w:t>2012-12-12-13:00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，这里始终会返回给客户端这个时间对应的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值。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validate_time_value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5F01F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表示的有效时间毫秒值，如最开始用户输入有效时间为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小时，那么这里就为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小时</w:t>
            </w:r>
            <w:r w:rsidRPr="00280075">
              <w:rPr>
                <w:bCs/>
                <w:color w:val="595959"/>
                <w:spacing w:val="5"/>
              </w:rPr>
              <w:t>*3600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秒</w:t>
            </w:r>
            <w:r w:rsidRPr="00280075">
              <w:rPr>
                <w:bCs/>
                <w:color w:val="595959"/>
                <w:spacing w:val="5"/>
              </w:rPr>
              <w:t>*1000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5F01F3" w:rsidTr="005F01F3">
        <w:tc>
          <w:tcPr>
            <w:tcW w:w="20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5F01F3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server_time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5F01F3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08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5F01F3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5F01F3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服务器当前时间</w:t>
            </w:r>
          </w:p>
        </w:tc>
        <w:tc>
          <w:tcPr>
            <w:tcW w:w="20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5F01F3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57302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1" w:name="_Toc358847021"/>
      <w:r>
        <w:rPr>
          <w:rFonts w:hint="eastAsia"/>
        </w:rPr>
        <w:t>待定货单详细</w:t>
      </w:r>
      <w:r>
        <w:t>-</w:t>
      </w:r>
      <w:r>
        <w:rPr>
          <w:rFonts w:hint="eastAsia"/>
        </w:rPr>
        <w:t>已抢单司机列表</w:t>
      </w:r>
      <w:bookmarkEnd w:id="11"/>
    </w:p>
    <w:p w:rsidR="00BB0801" w:rsidRDefault="00BB0801" w:rsidP="004D5DCD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get_order_detail_driver_list</w:t>
      </w:r>
    </w:p>
    <w:p w:rsidR="00BB0801" w:rsidRPr="002E2E33" w:rsidRDefault="00BB0801" w:rsidP="004D5DC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4D5DC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4D5DCD">
      <w:pPr>
        <w:ind w:firstLine="420"/>
      </w:pPr>
      <w:r>
        <w:rPr>
          <w:rFonts w:hint="eastAsia"/>
          <w:b/>
        </w:rPr>
        <w:t>已抢单司机详情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49"/>
        <w:gridCol w:w="1350"/>
        <w:gridCol w:w="22"/>
        <w:gridCol w:w="1172"/>
        <w:gridCol w:w="18"/>
        <w:gridCol w:w="1715"/>
        <w:gridCol w:w="6"/>
        <w:gridCol w:w="1848"/>
      </w:tblGrid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驾驶证号码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car_photo2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car_photo3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t>car_type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7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9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2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车辆长度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9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9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综合评价</w:t>
            </w:r>
          </w:p>
        </w:tc>
        <w:tc>
          <w:tcPr>
            <w:tcW w:w="185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57302">
      <w:pPr>
        <w:pStyle w:val="ListParagraph"/>
        <w:numPr>
          <w:ilvl w:val="2"/>
          <w:numId w:val="1"/>
        </w:numPr>
        <w:ind w:firstLineChars="0"/>
        <w:outlineLvl w:val="2"/>
      </w:pPr>
      <w:bookmarkStart w:id="12" w:name="_Toc358847022"/>
      <w:r>
        <w:rPr>
          <w:rFonts w:hint="eastAsia"/>
        </w:rPr>
        <w:t>待定货单加价</w:t>
      </w:r>
      <w:bookmarkEnd w:id="12"/>
    </w:p>
    <w:p w:rsidR="00BB0801" w:rsidRDefault="00BB0801" w:rsidP="0001574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add_order_price</w:t>
      </w:r>
    </w:p>
    <w:p w:rsidR="00BB0801" w:rsidRPr="002E2E33" w:rsidRDefault="00BB0801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增加后的单位价格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firstLineChars="0"/>
        <w:outlineLvl w:val="2"/>
      </w:pPr>
      <w:bookmarkStart w:id="13" w:name="_Toc358847023"/>
      <w:r>
        <w:rPr>
          <w:rFonts w:hint="eastAsia"/>
        </w:rPr>
        <w:t>待定货单增加保证金</w:t>
      </w:r>
      <w:bookmarkEnd w:id="13"/>
    </w:p>
    <w:p w:rsidR="00BB0801" w:rsidRDefault="00BB0801" w:rsidP="00BF234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add_order_user_bond</w:t>
      </w:r>
    </w:p>
    <w:p w:rsidR="00BB0801" w:rsidRPr="002E2E33" w:rsidRDefault="00BB0801" w:rsidP="00BF23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F23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增加后的最终保证金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F23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F4D2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4D2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4" w:name="_Toc358847024"/>
      <w:r>
        <w:rPr>
          <w:rFonts w:hint="eastAsia"/>
        </w:rPr>
        <w:t>待定货单</w:t>
      </w:r>
      <w:r>
        <w:t>-</w:t>
      </w:r>
      <w:r>
        <w:rPr>
          <w:rFonts w:hint="eastAsia"/>
        </w:rPr>
        <w:t>取消订单</w:t>
      </w:r>
      <w:bookmarkEnd w:id="14"/>
    </w:p>
    <w:p w:rsidR="00BB0801" w:rsidRDefault="00BB0801" w:rsidP="0001574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cancel_order</w:t>
      </w:r>
    </w:p>
    <w:p w:rsidR="00BB0801" w:rsidRPr="002E2E33" w:rsidRDefault="00BB0801" w:rsidP="0001574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1574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1574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74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5" w:name="_Toc358847025"/>
      <w:r>
        <w:rPr>
          <w:rFonts w:hint="eastAsia"/>
        </w:rPr>
        <w:t>待定货单</w:t>
      </w:r>
      <w:r>
        <w:t>-</w:t>
      </w:r>
      <w:r>
        <w:rPr>
          <w:rFonts w:hint="eastAsia"/>
        </w:rPr>
        <w:t>接受抢单</w:t>
      </w:r>
      <w:bookmarkEnd w:id="15"/>
    </w:p>
    <w:p w:rsidR="00BB0801" w:rsidRDefault="00BB0801" w:rsidP="004E2155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accept_order</w:t>
      </w:r>
    </w:p>
    <w:p w:rsidR="00BB0801" w:rsidRPr="002E2E33" w:rsidRDefault="00BB0801" w:rsidP="004E215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4E215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6" w:name="_Toc358847026"/>
      <w:r>
        <w:rPr>
          <w:rFonts w:hint="eastAsia"/>
        </w:rPr>
        <w:t>证件验证</w:t>
      </w:r>
      <w:r>
        <w:t>-</w:t>
      </w:r>
      <w:r>
        <w:rPr>
          <w:rFonts w:hint="eastAsia"/>
        </w:rPr>
        <w:t>身份证查询</w:t>
      </w:r>
      <w:bookmarkEnd w:id="16"/>
    </w:p>
    <w:p w:rsidR="00BB0801" w:rsidRDefault="00BB0801" w:rsidP="00861696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861696">
        <w:t>get_id_card_info</w:t>
      </w:r>
    </w:p>
    <w:p w:rsidR="00BB0801" w:rsidRPr="002E2E33" w:rsidRDefault="00BB0801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F63E1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photo_url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 w:rsidRPr="00280075">
              <w:rPr>
                <w:bCs/>
                <w:color w:val="595959"/>
                <w:spacing w:val="5"/>
              </w:rPr>
              <w:t>null</w:t>
            </w: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7" w:name="_Toc358847027"/>
      <w:r>
        <w:rPr>
          <w:rFonts w:hint="eastAsia"/>
        </w:rPr>
        <w:t>证件验证</w:t>
      </w:r>
      <w:r>
        <w:t>-</w:t>
      </w:r>
      <w:r>
        <w:rPr>
          <w:rFonts w:hint="eastAsia"/>
        </w:rPr>
        <w:t>驾驶证查询</w:t>
      </w:r>
      <w:bookmarkEnd w:id="17"/>
    </w:p>
    <w:p w:rsidR="00BB0801" w:rsidRDefault="00BB0801" w:rsidP="00861696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861696">
        <w:t>get_</w:t>
      </w:r>
      <w:r>
        <w:t>license</w:t>
      </w:r>
      <w:r w:rsidRPr="00861696">
        <w:t>_info</w:t>
      </w:r>
    </w:p>
    <w:p w:rsidR="00BB0801" w:rsidRPr="002E2E33" w:rsidRDefault="00BB0801" w:rsidP="0086169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身份证号码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86169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F63E1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photo_url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驾驶证图片地址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如果没有，则该字段为</w:t>
            </w:r>
            <w:r w:rsidRPr="00280075">
              <w:rPr>
                <w:bCs/>
                <w:color w:val="595959"/>
                <w:spacing w:val="5"/>
              </w:rPr>
              <w:t>null</w:t>
            </w: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8" w:name="_Toc358847028"/>
      <w:r>
        <w:rPr>
          <w:rFonts w:hint="eastAsia"/>
        </w:rPr>
        <w:t>证件验证</w:t>
      </w:r>
      <w:r>
        <w:t>-</w:t>
      </w:r>
      <w:r>
        <w:rPr>
          <w:rFonts w:hint="eastAsia"/>
        </w:rPr>
        <w:t>行驶证查询</w:t>
      </w:r>
      <w:bookmarkEnd w:id="18"/>
    </w:p>
    <w:p w:rsidR="00BB0801" w:rsidRDefault="00BB0801" w:rsidP="003102F2">
      <w:r>
        <w:rPr>
          <w:rFonts w:hint="eastAsia"/>
        </w:rPr>
        <w:t>暂不支持</w:t>
      </w:r>
    </w:p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19" w:name="_Toc358847029"/>
      <w:r>
        <w:rPr>
          <w:rFonts w:hint="eastAsia"/>
        </w:rPr>
        <w:t>在途货物查询</w:t>
      </w:r>
      <w:bookmarkEnd w:id="19"/>
    </w:p>
    <w:p w:rsidR="00BB0801" w:rsidRDefault="00BB0801" w:rsidP="00600E69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query_in_shipping</w:t>
      </w:r>
    </w:p>
    <w:p w:rsidR="00BB0801" w:rsidRPr="002E2E33" w:rsidRDefault="00BB0801" w:rsidP="00600E6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600E6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7666D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订单信息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1848"/>
        <w:gridCol w:w="1139"/>
        <w:gridCol w:w="992"/>
        <w:gridCol w:w="1559"/>
        <w:gridCol w:w="2127"/>
      </w:tblGrid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order_status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>
            <w:pPr>
              <w:rPr>
                <w:bCs/>
                <w:color w:val="595959"/>
                <w:spacing w:val="5"/>
              </w:rPr>
            </w:pPr>
            <w:r w:rsidRPr="00280075">
              <w:t>1-</w:t>
            </w:r>
            <w:r w:rsidRPr="00280075">
              <w:rPr>
                <w:rFonts w:hint="eastAsia"/>
              </w:rPr>
              <w:t>到达装车位置，</w:t>
            </w:r>
            <w:r w:rsidRPr="00280075">
              <w:t>2-</w:t>
            </w:r>
            <w:r w:rsidRPr="00280075">
              <w:rPr>
                <w:rFonts w:hint="eastAsia"/>
              </w:rPr>
              <w:t>启程，</w:t>
            </w:r>
            <w:r w:rsidRPr="00280075">
              <w:t>3-</w:t>
            </w:r>
            <w:r w:rsidRPr="00280075">
              <w:rPr>
                <w:rFonts w:hint="eastAsia"/>
              </w:rPr>
              <w:t>在途，</w:t>
            </w:r>
            <w:r w:rsidRPr="00280075">
              <w:t>4-</w:t>
            </w:r>
            <w:r w:rsidRPr="00280075">
              <w:rPr>
                <w:rFonts w:hint="eastAsia"/>
              </w:rPr>
              <w:t>到达终点</w:t>
            </w: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/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</w:rPr>
              <w:t>司机电话号码（联系司机用）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>
            <w:r w:rsidRPr="00280075">
              <w:rPr>
                <w:rFonts w:hint="eastAsia"/>
              </w:rPr>
              <w:t>司机电话号码（联系司机用）</w:t>
            </w:r>
          </w:p>
        </w:tc>
      </w:tr>
      <w:tr w:rsidR="00BB0801" w:rsidRPr="00280075" w:rsidDel="00236DED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7666D5"/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>
            <w:r w:rsidRPr="00280075">
              <w:rPr>
                <w:rFonts w:hint="eastAsia"/>
              </w:rPr>
              <w:t>货物名</w:t>
            </w: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>
            <w:r w:rsidRPr="00280075">
              <w:rPr>
                <w:rFonts w:hint="eastAsia"/>
              </w:rPr>
              <w:t>装车时间（评价用）</w:t>
            </w: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cost_time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从装车时间到到达终点时间之差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>
            <w:r w:rsidRPr="00280075">
              <w:rPr>
                <w:rFonts w:hint="eastAsia"/>
              </w:rPr>
              <w:t>两个时间差的毫秒数所用时间（评价用）</w:t>
            </w:r>
          </w:p>
        </w:tc>
      </w:tr>
      <w:tr w:rsidR="00BB0801" w:rsidRPr="00280075" w:rsidTr="00550527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receipt_password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666D5"/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0" w:name="_Toc358847030"/>
      <w:r>
        <w:rPr>
          <w:rFonts w:hint="eastAsia"/>
        </w:rPr>
        <w:t>定位查询</w:t>
      </w:r>
      <w:bookmarkEnd w:id="20"/>
    </w:p>
    <w:p w:rsidR="00BB0801" w:rsidRDefault="00BB0801" w:rsidP="0055613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locate_driver</w:t>
      </w:r>
    </w:p>
    <w:p w:rsidR="00BB0801" w:rsidRPr="002E2E33" w:rsidRDefault="00BB0801" w:rsidP="005561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5561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位置信息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F63E1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位置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51017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location_time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位置上报时间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1" w:name="_Toc358847031"/>
      <w:r>
        <w:rPr>
          <w:rFonts w:hint="eastAsia"/>
        </w:rPr>
        <w:t>对司机评价</w:t>
      </w:r>
      <w:bookmarkEnd w:id="21"/>
    </w:p>
    <w:p w:rsidR="00BB0801" w:rsidRDefault="00BB0801" w:rsidP="00EB1D11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rating_to_driver</w:t>
      </w:r>
    </w:p>
    <w:p w:rsidR="00BB0801" w:rsidRPr="002E2E33" w:rsidRDefault="00BB0801" w:rsidP="00EB1D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EB1D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2" w:name="_Toc358847032"/>
      <w:r>
        <w:rPr>
          <w:rFonts w:hint="eastAsia"/>
        </w:rPr>
        <w:t>我的车队查询</w:t>
      </w:r>
      <w:bookmarkEnd w:id="22"/>
    </w:p>
    <w:p w:rsidR="00BB0801" w:rsidRDefault="00BB0801" w:rsidP="00BE2BEE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query_my_fleet</w:t>
      </w:r>
    </w:p>
    <w:p w:rsidR="00BB0801" w:rsidRPr="002E2E33" w:rsidRDefault="00BB0801" w:rsidP="00BE2BE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车队信息列表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E2BE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车队信息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1848"/>
        <w:gridCol w:w="1139"/>
        <w:gridCol w:w="992"/>
        <w:gridCol w:w="1559"/>
        <w:gridCol w:w="2127"/>
      </w:tblGrid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车队货车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Del="00236DED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3" w:name="_Toc358847033"/>
      <w:r>
        <w:rPr>
          <w:rFonts w:hint="eastAsia"/>
        </w:rPr>
        <w:t>添加车队货车</w:t>
      </w:r>
      <w:bookmarkEnd w:id="23"/>
    </w:p>
    <w:p w:rsidR="00BB0801" w:rsidRPr="00AC603A" w:rsidRDefault="00BB0801" w:rsidP="00AC603A">
      <w:pPr>
        <w:ind w:firstLine="420"/>
        <w:rPr>
          <w:b/>
        </w:rPr>
      </w:pPr>
      <w:r w:rsidRPr="00277070">
        <w:rPr>
          <w:b/>
        </w:rPr>
        <w:t>action</w:t>
      </w:r>
      <w:r w:rsidRPr="00277070">
        <w:rPr>
          <w:rFonts w:hint="eastAsia"/>
          <w:b/>
        </w:rPr>
        <w:t>：</w:t>
      </w:r>
      <w:r w:rsidRPr="00AC603A">
        <w:rPr>
          <w:b/>
        </w:rPr>
        <w:t>add_my_fleet</w:t>
      </w:r>
    </w:p>
    <w:p w:rsidR="00BB0801" w:rsidRPr="00AC603A" w:rsidRDefault="00BB0801" w:rsidP="00AC603A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AC603A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AC603A" w:rsidRDefault="00BB0801" w:rsidP="00AC603A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4" w:name="_Toc358847034"/>
      <w:r>
        <w:rPr>
          <w:rFonts w:hint="eastAsia"/>
        </w:rPr>
        <w:t>我的车队详情</w:t>
      </w:r>
      <w:bookmarkEnd w:id="24"/>
    </w:p>
    <w:p w:rsidR="00BB0801" w:rsidRPr="00AC603A" w:rsidRDefault="00BB0801" w:rsidP="00AC603A">
      <w:pPr>
        <w:ind w:firstLine="420"/>
        <w:rPr>
          <w:b/>
        </w:rPr>
      </w:pPr>
      <w:r w:rsidRPr="00B121B9">
        <w:rPr>
          <w:b/>
        </w:rPr>
        <w:t>action</w:t>
      </w:r>
      <w:r w:rsidRPr="00B121B9">
        <w:rPr>
          <w:rFonts w:hint="eastAsia"/>
          <w:b/>
        </w:rPr>
        <w:t>：</w:t>
      </w:r>
      <w:r w:rsidRPr="00AC603A">
        <w:rPr>
          <w:b/>
        </w:rPr>
        <w:t>get_my_fleet_detail</w:t>
      </w:r>
    </w:p>
    <w:p w:rsidR="00BB0801" w:rsidRPr="00AC603A" w:rsidRDefault="00BB0801" w:rsidP="00AC603A">
      <w:pPr>
        <w:ind w:firstLine="420"/>
        <w:rPr>
          <w:b/>
        </w:rPr>
      </w:pPr>
      <w:r w:rsidRPr="00B121B9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车队货车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AC603A" w:rsidRDefault="00BB0801" w:rsidP="00AC603A">
      <w:pPr>
        <w:ind w:firstLine="420"/>
        <w:rPr>
          <w:b/>
        </w:rPr>
      </w:pPr>
      <w:r w:rsidRPr="00B121B9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121B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AC603A" w:rsidRDefault="00BB0801" w:rsidP="00AC603A">
      <w:pPr>
        <w:ind w:firstLine="420"/>
        <w:rPr>
          <w:b/>
        </w:rPr>
      </w:pPr>
      <w:r>
        <w:rPr>
          <w:b/>
        </w:rPr>
        <w:t>item</w:t>
      </w:r>
      <w:r w:rsidRPr="00B121B9">
        <w:rPr>
          <w:rFonts w:hint="eastAsia"/>
          <w:b/>
        </w:rPr>
        <w:t>信息</w:t>
      </w:r>
    </w:p>
    <w:tbl>
      <w:tblPr>
        <w:tblW w:w="7665" w:type="dxa"/>
        <w:tblInd w:w="5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1848"/>
        <w:gridCol w:w="1139"/>
        <w:gridCol w:w="992"/>
        <w:gridCol w:w="1559"/>
        <w:gridCol w:w="2127"/>
      </w:tblGrid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车队货车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目的城市字符串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Del="00236DED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车型名称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236DED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8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5" w:name="_Toc358847035"/>
      <w:r>
        <w:rPr>
          <w:rFonts w:hint="eastAsia"/>
        </w:rPr>
        <w:t>编辑车队详情</w:t>
      </w:r>
      <w:bookmarkEnd w:id="25"/>
    </w:p>
    <w:p w:rsidR="00BB0801" w:rsidRPr="008209FA" w:rsidRDefault="00BB0801" w:rsidP="002035F0">
      <w:pPr>
        <w:ind w:firstLine="420"/>
        <w:rPr>
          <w:b/>
        </w:rPr>
      </w:pPr>
      <w:r w:rsidRPr="00277070">
        <w:rPr>
          <w:b/>
        </w:rPr>
        <w:t>action</w:t>
      </w:r>
      <w:r w:rsidRPr="00277070">
        <w:rPr>
          <w:rFonts w:hint="eastAsia"/>
          <w:b/>
        </w:rPr>
        <w:t>：</w:t>
      </w:r>
      <w:r>
        <w:rPr>
          <w:b/>
        </w:rPr>
        <w:t>edit</w:t>
      </w:r>
      <w:r w:rsidRPr="008209FA">
        <w:rPr>
          <w:b/>
        </w:rPr>
        <w:t>_my_fleet</w:t>
      </w:r>
    </w:p>
    <w:p w:rsidR="00BB0801" w:rsidRPr="008209FA" w:rsidRDefault="00BB0801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96"/>
        <w:gridCol w:w="1042"/>
        <w:gridCol w:w="10"/>
        <w:gridCol w:w="1259"/>
        <w:gridCol w:w="68"/>
        <w:gridCol w:w="1701"/>
        <w:gridCol w:w="62"/>
        <w:gridCol w:w="1970"/>
      </w:tblGrid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车队货车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目的省份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目的城市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0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327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20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/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remark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6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备注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8209FA" w:rsidRDefault="00BB0801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6" w:name="_Toc358847036"/>
      <w:r>
        <w:rPr>
          <w:rFonts w:hint="eastAsia"/>
        </w:rPr>
        <w:t>删除车队详情</w:t>
      </w:r>
      <w:bookmarkEnd w:id="26"/>
    </w:p>
    <w:p w:rsidR="00BB0801" w:rsidRPr="008209FA" w:rsidRDefault="00BB0801" w:rsidP="002035F0">
      <w:pPr>
        <w:ind w:firstLine="420"/>
        <w:rPr>
          <w:b/>
        </w:rPr>
      </w:pPr>
      <w:r w:rsidRPr="00277070">
        <w:rPr>
          <w:b/>
        </w:rPr>
        <w:t>action</w:t>
      </w:r>
      <w:r w:rsidRPr="00277070">
        <w:rPr>
          <w:rFonts w:hint="eastAsia"/>
          <w:b/>
        </w:rPr>
        <w:t>：</w:t>
      </w:r>
      <w:r>
        <w:rPr>
          <w:b/>
        </w:rPr>
        <w:t>delete</w:t>
      </w:r>
      <w:r w:rsidRPr="008209FA">
        <w:rPr>
          <w:b/>
        </w:rPr>
        <w:t>_my_fleet</w:t>
      </w:r>
    </w:p>
    <w:p w:rsidR="00BB0801" w:rsidRPr="008209FA" w:rsidRDefault="00BB0801" w:rsidP="002035F0">
      <w:pPr>
        <w:ind w:firstLine="420"/>
        <w:rPr>
          <w:b/>
        </w:rPr>
      </w:pPr>
      <w:r w:rsidRPr="00277070">
        <w:rPr>
          <w:rFonts w:hint="eastAsia"/>
          <w:b/>
        </w:rPr>
        <w:t>输入参数</w:t>
      </w:r>
    </w:p>
    <w:tbl>
      <w:tblPr>
        <w:tblW w:w="7708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96"/>
        <w:gridCol w:w="1042"/>
        <w:gridCol w:w="1269"/>
        <w:gridCol w:w="1831"/>
        <w:gridCol w:w="1970"/>
      </w:tblGrid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0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0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3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车队货车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8209FA" w:rsidRDefault="00BB0801" w:rsidP="002035F0">
      <w:pPr>
        <w:ind w:firstLine="420"/>
        <w:rPr>
          <w:b/>
        </w:rPr>
      </w:pPr>
      <w:r w:rsidRPr="00277070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72E6C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72E6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27" w:name="_Toc358847037"/>
      <w:r>
        <w:rPr>
          <w:rFonts w:hint="eastAsia"/>
        </w:rPr>
        <w:t>我的</w:t>
      </w:r>
      <w:r>
        <w:t>ABC</w:t>
      </w:r>
      <w:r>
        <w:rPr>
          <w:rFonts w:hint="eastAsia"/>
        </w:rPr>
        <w:t>信息查询</w:t>
      </w:r>
      <w:bookmarkEnd w:id="27"/>
    </w:p>
    <w:p w:rsidR="00BB0801" w:rsidRDefault="00BB0801" w:rsidP="00CB3285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user_profile</w:t>
      </w:r>
    </w:p>
    <w:p w:rsidR="00BB0801" w:rsidRPr="002E2E33" w:rsidRDefault="00BB0801" w:rsidP="00CB328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CB328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CB328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133"/>
        <w:gridCol w:w="1339"/>
        <w:gridCol w:w="1163"/>
        <w:gridCol w:w="1669"/>
        <w:gridCol w:w="1776"/>
      </w:tblGrid>
      <w:tr w:rsidR="00BB0801" w:rsidRPr="00280075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2127E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我的</w:t>
            </w:r>
            <w:r w:rsidRPr="00280075">
              <w:rPr>
                <w:bCs/>
                <w:color w:val="595959"/>
                <w:spacing w:val="5"/>
              </w:rPr>
              <w:t>ABC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B328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650"/>
        <w:gridCol w:w="1271"/>
        <w:gridCol w:w="1064"/>
        <w:gridCol w:w="1501"/>
        <w:gridCol w:w="1594"/>
      </w:tblGrid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company_name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公司名称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推荐人手机号码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推荐人数总数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3088A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推荐人数总数排名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61E75">
        <w:tc>
          <w:tcPr>
            <w:tcW w:w="2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0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D040D">
      <w:pPr>
        <w:pStyle w:val="ListParagraph"/>
        <w:numPr>
          <w:ilvl w:val="2"/>
          <w:numId w:val="1"/>
        </w:numPr>
        <w:ind w:firstLineChars="0"/>
        <w:outlineLvl w:val="2"/>
      </w:pPr>
      <w:bookmarkStart w:id="28" w:name="_Toc358847038"/>
      <w:r>
        <w:rPr>
          <w:rFonts w:hint="eastAsia"/>
        </w:rPr>
        <w:t>充值记录查询</w:t>
      </w:r>
      <w:bookmarkEnd w:id="28"/>
    </w:p>
    <w:p w:rsidR="00BB0801" w:rsidRDefault="00BB0801" w:rsidP="00961E75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user</w:t>
      </w:r>
      <w:r w:rsidRPr="00F708B1">
        <w:rPr>
          <w:b/>
        </w:rPr>
        <w:t>_pay_history</w:t>
      </w:r>
    </w:p>
    <w:p w:rsidR="00BB0801" w:rsidRPr="002E2E33" w:rsidRDefault="00BB0801" w:rsidP="00961E75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961E7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在途货源列表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61E75">
      <w:pPr>
        <w:ind w:firstLine="420"/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59"/>
      </w:tblGrid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99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BC31B4" w:rsidRDefault="00BB0801" w:rsidP="000D040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</w:t>
            </w:r>
            <w:r w:rsidRPr="00280075">
              <w:rPr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65257D" w:rsidRDefault="00BB0801" w:rsidP="000D040D">
      <w:pPr>
        <w:pStyle w:val="ListParagraph"/>
        <w:numPr>
          <w:ilvl w:val="1"/>
          <w:numId w:val="1"/>
        </w:numPr>
        <w:tabs>
          <w:tab w:val="left" w:pos="567"/>
        </w:tabs>
        <w:ind w:left="142" w:firstLineChars="0" w:firstLine="0"/>
        <w:outlineLvl w:val="1"/>
      </w:pPr>
      <w:bookmarkStart w:id="29" w:name="_Toc358847039"/>
      <w:r w:rsidRPr="0065257D">
        <w:rPr>
          <w:rFonts w:hint="eastAsia"/>
        </w:rPr>
        <w:t>司机端</w:t>
      </w:r>
      <w:bookmarkEnd w:id="29"/>
    </w:p>
    <w:p w:rsidR="00BB0801" w:rsidRDefault="00BB0801" w:rsidP="000D040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30" w:name="_Toc358847040"/>
      <w:r>
        <w:rPr>
          <w:rFonts w:hint="eastAsia"/>
        </w:rPr>
        <w:t>司机注册</w:t>
      </w:r>
      <w:r>
        <w:t>-</w:t>
      </w:r>
      <w:r>
        <w:rPr>
          <w:rFonts w:hint="eastAsia"/>
        </w:rPr>
        <w:t>获取验证码</w:t>
      </w:r>
      <w:bookmarkEnd w:id="30"/>
    </w:p>
    <w:p w:rsidR="00BB0801" w:rsidRDefault="00BB0801" w:rsidP="00E42320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用于司机注时获取验证码</w:t>
      </w:r>
    </w:p>
    <w:p w:rsidR="00BB0801" w:rsidRDefault="00BB0801" w:rsidP="00E4232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driver_reg_getcode</w:t>
      </w:r>
    </w:p>
    <w:p w:rsidR="00BB0801" w:rsidRPr="002E2E33" w:rsidRDefault="00BB0801" w:rsidP="00E4232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E4232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D040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31" w:name="_Toc358847041"/>
      <w:r>
        <w:rPr>
          <w:rFonts w:hint="eastAsia"/>
        </w:rPr>
        <w:t>司机</w:t>
      </w:r>
      <w:r w:rsidRPr="00640543">
        <w:rPr>
          <w:rFonts w:hint="eastAsia"/>
        </w:rPr>
        <w:t>注册</w:t>
      </w:r>
      <w:bookmarkEnd w:id="31"/>
    </w:p>
    <w:p w:rsidR="00BB0801" w:rsidRDefault="00BB0801" w:rsidP="00EC23A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driver_reg</w:t>
      </w:r>
    </w:p>
    <w:p w:rsidR="00BB0801" w:rsidRPr="002E2E33" w:rsidRDefault="00BB0801" w:rsidP="00EC23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18"/>
        <w:gridCol w:w="1336"/>
        <w:gridCol w:w="1175"/>
        <w:gridCol w:w="1674"/>
        <w:gridCol w:w="1877"/>
      </w:tblGrid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4232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907FB4" w:rsidRDefault="00BB0801" w:rsidP="00907FB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设备来源类型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1-android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2-ios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3-web</w:t>
            </w: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9252C">
        <w:tc>
          <w:tcPr>
            <w:tcW w:w="2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07FB4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EC23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2127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注册成功的司机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注册成功的司机的登录</w:t>
            </w:r>
            <w:r w:rsidRPr="00280075">
              <w:rPr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注册后自动登录</w:t>
            </w:r>
          </w:p>
        </w:tc>
      </w:tr>
    </w:tbl>
    <w:p w:rsidR="00BB0801" w:rsidRDefault="00BB0801" w:rsidP="000D040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32" w:name="_Toc358847042"/>
      <w:r>
        <w:rPr>
          <w:rFonts w:hint="eastAsia"/>
        </w:rPr>
        <w:t>司机</w:t>
      </w:r>
      <w:r w:rsidRPr="00640543">
        <w:rPr>
          <w:rFonts w:hint="eastAsia"/>
        </w:rPr>
        <w:t>注册</w:t>
      </w:r>
      <w:r w:rsidRPr="00640543">
        <w:t>-</w:t>
      </w:r>
      <w:r w:rsidRPr="00640543">
        <w:rPr>
          <w:rFonts w:hint="eastAsia"/>
        </w:rPr>
        <w:t>选填</w:t>
      </w:r>
      <w:r>
        <w:rPr>
          <w:rFonts w:hint="eastAsia"/>
        </w:rPr>
        <w:t>（完善资料）</w:t>
      </w:r>
      <w:bookmarkEnd w:id="32"/>
    </w:p>
    <w:p w:rsidR="00BB0801" w:rsidRDefault="00BB0801" w:rsidP="00E37ECC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driver_reg_optional</w:t>
      </w:r>
    </w:p>
    <w:p w:rsidR="00BB0801" w:rsidRDefault="00BB0801" w:rsidP="00E37ECC">
      <w:pPr>
        <w:ind w:firstLine="420"/>
      </w:pPr>
      <w:r>
        <w:rPr>
          <w:rFonts w:hint="eastAsia"/>
        </w:rPr>
        <w:t>说明：该接口必须司机登录后才能提交，不需要司机</w:t>
      </w:r>
      <w:r>
        <w:t>ID</w:t>
      </w:r>
    </w:p>
    <w:p w:rsidR="00BB0801" w:rsidRPr="002E2E33" w:rsidRDefault="00BB0801" w:rsidP="00E37EC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38"/>
        <w:gridCol w:w="1360"/>
        <w:gridCol w:w="1205"/>
        <w:gridCol w:w="1724"/>
        <w:gridCol w:w="1853"/>
      </w:tblGrid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owner_phone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license_name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base64</w:t>
            </w: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car_photo2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car_photo3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F4A68"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F3067B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85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E37EC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D040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33" w:name="_Toc358847043"/>
      <w:r>
        <w:rPr>
          <w:rFonts w:hint="eastAsia"/>
        </w:rPr>
        <w:t>司机登录</w:t>
      </w:r>
      <w:bookmarkEnd w:id="33"/>
    </w:p>
    <w:p w:rsidR="00BB0801" w:rsidRDefault="00BB0801" w:rsidP="000D5708">
      <w:pPr>
        <w:ind w:left="420"/>
      </w:pPr>
      <w:r w:rsidRPr="00804844">
        <w:rPr>
          <w:rFonts w:hint="eastAsia"/>
          <w:b/>
        </w:rPr>
        <w:t>功能描述：</w:t>
      </w:r>
      <w:r>
        <w:rPr>
          <w:rFonts w:hint="eastAsia"/>
        </w:rPr>
        <w:t>用于司机登录</w:t>
      </w:r>
    </w:p>
    <w:p w:rsidR="00BB0801" w:rsidRDefault="00BB0801" w:rsidP="000D570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driverlogin</w:t>
      </w:r>
    </w:p>
    <w:p w:rsidR="00BB0801" w:rsidRPr="002E2E33" w:rsidRDefault="00BB0801" w:rsidP="000D570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1:android</w:t>
            </w:r>
          </w:p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2:ios</w:t>
            </w:r>
          </w:p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3:web</w:t>
            </w:r>
          </w:p>
        </w:tc>
      </w:tr>
    </w:tbl>
    <w:p w:rsidR="00BB0801" w:rsidRPr="002E2E33" w:rsidRDefault="00BB0801" w:rsidP="000D570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B2976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jc w:val="left"/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成功信息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2127E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jc w:val="left"/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登录成功的</w:t>
            </w:r>
            <w:r w:rsidRPr="00280075">
              <w:rPr>
                <w:bCs/>
                <w:color w:val="595959"/>
                <w:spacing w:val="5"/>
              </w:rPr>
              <w:t>token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jc w:val="left"/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jc w:val="left"/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D040D">
      <w:pPr>
        <w:pStyle w:val="ListParagraph"/>
        <w:numPr>
          <w:ilvl w:val="2"/>
          <w:numId w:val="1"/>
        </w:numPr>
        <w:ind w:left="709" w:firstLineChars="0"/>
        <w:outlineLvl w:val="2"/>
      </w:pPr>
      <w:bookmarkStart w:id="34" w:name="_Toc358847044"/>
      <w:r>
        <w:rPr>
          <w:rFonts w:hint="eastAsia"/>
        </w:rPr>
        <w:t>新货源列表查询</w:t>
      </w:r>
      <w:bookmarkEnd w:id="34"/>
    </w:p>
    <w:p w:rsidR="00BB0801" w:rsidRDefault="00BB0801" w:rsidP="00DD1944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query_source_order</w:t>
      </w:r>
    </w:p>
    <w:p w:rsidR="00BB0801" w:rsidRPr="002E2E33" w:rsidRDefault="00BB0801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121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32AE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DD1944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1"/>
        <w:gridCol w:w="1265"/>
        <w:gridCol w:w="75"/>
        <w:gridCol w:w="1174"/>
        <w:gridCol w:w="1706"/>
        <w:gridCol w:w="1823"/>
      </w:tblGrid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新版</w:t>
            </w:r>
            <w:r w:rsidRPr="00280075">
              <w:rPr>
                <w:bCs/>
                <w:color w:val="595959"/>
                <w:spacing w:val="5"/>
              </w:rPr>
              <w:t>UI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 w:rsidRPr="00280075">
              <w:rPr>
                <w:bCs/>
                <w:color w:val="595959"/>
                <w:spacing w:val="5"/>
              </w:rPr>
              <w:t>null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bookmarkStart w:id="35" w:name="OLE_LINK3"/>
            <w:bookmarkStart w:id="36" w:name="OLE_LINK4"/>
            <w:r w:rsidRPr="00280075">
              <w:rPr>
                <w:b/>
                <w:bCs/>
                <w:color w:val="595959"/>
                <w:spacing w:val="5"/>
              </w:rPr>
              <w:t>read_status</w:t>
            </w:r>
            <w:bookmarkEnd w:id="35"/>
            <w:bookmarkEnd w:id="36"/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favorite_status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4A3EC1">
      <w:pPr>
        <w:pStyle w:val="ListParagraph"/>
        <w:numPr>
          <w:ilvl w:val="2"/>
          <w:numId w:val="36"/>
        </w:numPr>
        <w:ind w:firstLineChars="0"/>
        <w:outlineLvl w:val="2"/>
      </w:pPr>
      <w:r w:rsidRPr="004A3EC1">
        <w:rPr>
          <w:rFonts w:hint="eastAsia"/>
        </w:rPr>
        <w:t>查询主营线路货源列表</w:t>
      </w:r>
    </w:p>
    <w:p w:rsidR="00BB0801" w:rsidRDefault="00BB0801" w:rsidP="0081475E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C23763">
        <w:t>query_main_line_order</w:t>
      </w:r>
    </w:p>
    <w:p w:rsidR="00BB0801" w:rsidRPr="002E2E33" w:rsidRDefault="00BB0801" w:rsidP="0081475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274568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81475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ind w:firstLine="420"/>
        <w:rPr>
          <w:b/>
        </w:rPr>
      </w:pPr>
      <w:r>
        <w:rPr>
          <w:rFonts w:hint="eastAsia"/>
          <w:b/>
        </w:rPr>
        <w:t>新货源列表详情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1"/>
        <w:gridCol w:w="1265"/>
        <w:gridCol w:w="75"/>
        <w:gridCol w:w="1174"/>
        <w:gridCol w:w="1706"/>
        <w:gridCol w:w="1823"/>
      </w:tblGrid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新版</w:t>
            </w:r>
            <w:r w:rsidRPr="00280075">
              <w:rPr>
                <w:bCs/>
                <w:color w:val="595959"/>
                <w:spacing w:val="5"/>
              </w:rPr>
              <w:t>UI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 w:rsidRPr="00280075">
              <w:rPr>
                <w:bCs/>
                <w:color w:val="595959"/>
                <w:spacing w:val="5"/>
              </w:rPr>
              <w:t>null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favorite_status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31B8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37" w:name="_Toc358847045"/>
      <w:r>
        <w:rPr>
          <w:rFonts w:hint="eastAsia"/>
        </w:rPr>
        <w:t>新货源详情查询</w:t>
      </w:r>
      <w:bookmarkEnd w:id="37"/>
    </w:p>
    <w:p w:rsidR="00BB0801" w:rsidRDefault="00BB0801" w:rsidP="00BA1BFB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get_source_order_detail</w:t>
      </w:r>
    </w:p>
    <w:p w:rsidR="00BB0801" w:rsidRPr="002E2E33" w:rsidRDefault="00BB0801" w:rsidP="00BA1BF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A1BFB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新货源详情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BA1BFB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56E0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BB0801" w:rsidRPr="00280075" w:rsidDel="00F9774B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B297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7E5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7E5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7E56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联系人手机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有效期天数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7F35E8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F35E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38" w:name="_Toc358847046"/>
      <w:r>
        <w:rPr>
          <w:rFonts w:hint="eastAsia"/>
        </w:rPr>
        <w:t>新货源</w:t>
      </w:r>
      <w:r>
        <w:t>-</w:t>
      </w:r>
      <w:r>
        <w:rPr>
          <w:rFonts w:hint="eastAsia"/>
        </w:rPr>
        <w:t>抢单</w:t>
      </w:r>
      <w:bookmarkEnd w:id="38"/>
    </w:p>
    <w:p w:rsidR="00BB0801" w:rsidRDefault="00BB0801" w:rsidP="00DD1944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place_source_order</w:t>
      </w:r>
    </w:p>
    <w:p w:rsidR="00BB0801" w:rsidRPr="002E2E33" w:rsidRDefault="00BB0801" w:rsidP="00DD194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driver_bond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保证金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driver_price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投标价格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DD194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39" w:name="_Toc358847047"/>
      <w:r>
        <w:rPr>
          <w:rFonts w:hint="eastAsia"/>
        </w:rPr>
        <w:t>新货源</w:t>
      </w:r>
      <w:r>
        <w:t>-</w:t>
      </w:r>
      <w:r>
        <w:rPr>
          <w:rFonts w:hint="eastAsia"/>
        </w:rPr>
        <w:t>关注</w:t>
      </w:r>
      <w:bookmarkEnd w:id="39"/>
    </w:p>
    <w:p w:rsidR="00BB0801" w:rsidRDefault="00BB0801" w:rsidP="006A41A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attention_source_order</w:t>
      </w:r>
    </w:p>
    <w:p w:rsidR="00BB0801" w:rsidRPr="002E2E33" w:rsidRDefault="00BB0801" w:rsidP="006A41A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6A41A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40" w:name="_Toc358847048"/>
      <w:r>
        <w:rPr>
          <w:rFonts w:hint="eastAsia"/>
        </w:rPr>
        <w:t>待定货源列表查询</w:t>
      </w:r>
      <w:bookmarkEnd w:id="40"/>
    </w:p>
    <w:p w:rsidR="00BB0801" w:rsidRDefault="00BB0801" w:rsidP="000D21E6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</w:t>
      </w:r>
      <w:r w:rsidRPr="000D21E6">
        <w:t>pending</w:t>
      </w:r>
      <w:r>
        <w:t>_source_order</w:t>
      </w:r>
    </w:p>
    <w:p w:rsidR="00BB0801" w:rsidRPr="002E2E33" w:rsidRDefault="00BB0801" w:rsidP="000D21E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0D21E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待定货源列表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D21E6">
      <w:pPr>
        <w:ind w:firstLine="420"/>
      </w:pPr>
      <w:r>
        <w:rPr>
          <w:rFonts w:hint="eastAsia"/>
          <w:b/>
        </w:rPr>
        <w:t>待定货源列表详情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9"/>
        <w:gridCol w:w="1265"/>
        <w:gridCol w:w="1249"/>
        <w:gridCol w:w="1708"/>
        <w:gridCol w:w="1823"/>
        <w:gridCol w:w="36"/>
      </w:tblGrid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要求车长（货物体积）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A20A63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Pr="00280075">
              <w:rPr>
                <w:bCs/>
                <w:color w:val="595959"/>
                <w:spacing w:val="5"/>
              </w:rPr>
              <w:t>(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总价</w:t>
            </w:r>
            <w:r w:rsidRPr="00280075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50527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58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41" w:name="_Toc358847049"/>
      <w:r>
        <w:rPr>
          <w:rFonts w:hint="eastAsia"/>
        </w:rPr>
        <w:t>待定货源</w:t>
      </w:r>
      <w:r>
        <w:t>-</w:t>
      </w:r>
      <w:r>
        <w:rPr>
          <w:rFonts w:hint="eastAsia"/>
        </w:rPr>
        <w:t>取消抢单</w:t>
      </w:r>
      <w:bookmarkEnd w:id="41"/>
    </w:p>
    <w:p w:rsidR="00BB0801" w:rsidRDefault="00BB0801" w:rsidP="00556507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cancel_place_source_order</w:t>
      </w:r>
    </w:p>
    <w:p w:rsidR="00BB0801" w:rsidRPr="002E2E33" w:rsidRDefault="00BB0801" w:rsidP="0055650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55650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left="709" w:firstLineChars="0"/>
        <w:outlineLvl w:val="2"/>
      </w:pPr>
      <w:bookmarkStart w:id="42" w:name="_Toc358847050"/>
      <w:r>
        <w:rPr>
          <w:rFonts w:hint="eastAsia"/>
        </w:rPr>
        <w:t>在途货源查询</w:t>
      </w:r>
      <w:bookmarkEnd w:id="42"/>
    </w:p>
    <w:p w:rsidR="00BB0801" w:rsidRDefault="00BB0801" w:rsidP="00634C7A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</w:t>
      </w:r>
      <w:r w:rsidRPr="000D21E6">
        <w:t>pending</w:t>
      </w:r>
      <w:r>
        <w:t>_source_order_in_shipping</w:t>
      </w:r>
    </w:p>
    <w:p w:rsidR="00BB0801" w:rsidRPr="002E2E33" w:rsidRDefault="00BB0801" w:rsidP="00634C7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36022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634C7A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36022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在途货源列表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634C7A">
      <w:pPr>
        <w:ind w:firstLine="420"/>
      </w:pPr>
      <w:r>
        <w:rPr>
          <w:rFonts w:hint="eastAsia"/>
          <w:b/>
        </w:rPr>
        <w:t>在途货源列表详情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23"/>
        <w:gridCol w:w="36"/>
      </w:tblGrid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E7C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Pr="00280075">
              <w:rPr>
                <w:bCs/>
                <w:color w:val="595959"/>
                <w:spacing w:val="5"/>
              </w:rPr>
              <w:t>(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总价</w:t>
            </w:r>
            <w:r w:rsidRPr="00280075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C603A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/>
        </w:tc>
      </w:tr>
      <w:tr w:rsidR="00BB0801" w:rsidRPr="00280075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/>
        </w:tc>
      </w:tr>
      <w:tr w:rsidR="00BB0801" w:rsidRPr="00280075" w:rsidDel="000B5DF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/>
        </w:tc>
      </w:tr>
      <w:tr w:rsidR="00BB0801" w:rsidRPr="00280075" w:rsidDel="000B5DF7" w:rsidTr="00BE7C58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execute_status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6022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订单执行状态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360221">
            <w:r w:rsidRPr="00280075">
              <w:t>-1</w:t>
            </w:r>
            <w:r w:rsidRPr="00280075">
              <w:rPr>
                <w:rFonts w:hint="eastAsia"/>
              </w:rPr>
              <w:t>：未开始</w:t>
            </w:r>
            <w:r w:rsidRPr="00280075">
              <w:t xml:space="preserve"> 1-</w:t>
            </w:r>
            <w:r w:rsidRPr="00280075">
              <w:rPr>
                <w:rFonts w:hint="eastAsia"/>
              </w:rPr>
              <w:t>到达装货，</w:t>
            </w:r>
            <w:r w:rsidRPr="00280075">
              <w:t>2-</w:t>
            </w:r>
            <w:r w:rsidRPr="00280075">
              <w:rPr>
                <w:rFonts w:hint="eastAsia"/>
              </w:rPr>
              <w:t>启程，</w:t>
            </w:r>
            <w:r w:rsidRPr="00280075">
              <w:t>3-</w:t>
            </w:r>
            <w:r w:rsidRPr="00280075">
              <w:rPr>
                <w:rFonts w:hint="eastAsia"/>
              </w:rPr>
              <w:t>在途，</w:t>
            </w:r>
            <w:r w:rsidRPr="00280075">
              <w:t>4-</w:t>
            </w:r>
            <w:r w:rsidRPr="00280075">
              <w:rPr>
                <w:rFonts w:hint="eastAsia"/>
              </w:rPr>
              <w:t>到达目的地，</w:t>
            </w:r>
            <w:r w:rsidRPr="00280075">
              <w:t>5-</w:t>
            </w:r>
            <w:r w:rsidRPr="00280075">
              <w:rPr>
                <w:rFonts w:hint="eastAsia"/>
              </w:rPr>
              <w:t>卸货</w:t>
            </w:r>
            <w:r w:rsidRPr="00280075">
              <w:t>,6-</w:t>
            </w:r>
            <w:r w:rsidRPr="00280075">
              <w:rPr>
                <w:rFonts w:hint="eastAsia"/>
              </w:rPr>
              <w:t>回单密码完成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3" w:name="_Toc358847051"/>
      <w:r>
        <w:rPr>
          <w:rFonts w:hint="eastAsia"/>
        </w:rPr>
        <w:t>在途货源</w:t>
      </w:r>
      <w:r>
        <w:t>-</w:t>
      </w:r>
      <w:r>
        <w:rPr>
          <w:rFonts w:hint="eastAsia"/>
        </w:rPr>
        <w:t>状态变更</w:t>
      </w:r>
      <w:bookmarkEnd w:id="43"/>
    </w:p>
    <w:p w:rsidR="00BB0801" w:rsidRDefault="00BB0801" w:rsidP="00656C1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 xml:space="preserve"> shipping_order_update_status</w:t>
      </w:r>
    </w:p>
    <w:p w:rsidR="00BB0801" w:rsidRPr="002E2E33" w:rsidRDefault="00BB0801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当前状态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4341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280075">
              <w:rPr>
                <w:bCs/>
                <w:color w:val="595959"/>
                <w:spacing w:val="5"/>
              </w:rPr>
              <w:t>.1-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到达装车位置，</w:t>
            </w: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启程，</w:t>
            </w: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在途，</w:t>
            </w:r>
            <w:r w:rsidRPr="00280075">
              <w:rPr>
                <w:bCs/>
                <w:color w:val="595959"/>
                <w:spacing w:val="5"/>
              </w:rPr>
              <w:t>4-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到达，</w:t>
            </w:r>
            <w:r w:rsidRPr="00280075">
              <w:rPr>
                <w:bCs/>
                <w:color w:val="595959"/>
                <w:spacing w:val="5"/>
              </w:rPr>
              <w:t>5-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卸货</w:t>
            </w:r>
          </w:p>
        </w:tc>
      </w:tr>
    </w:tbl>
    <w:p w:rsidR="00BB0801" w:rsidRPr="002E2E33" w:rsidRDefault="00BB0801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4" w:name="_Toc358847052"/>
      <w:r>
        <w:rPr>
          <w:rFonts w:hint="eastAsia"/>
        </w:rPr>
        <w:t>在途货源</w:t>
      </w:r>
      <w:r>
        <w:t>-</w:t>
      </w:r>
      <w:r>
        <w:rPr>
          <w:rFonts w:hint="eastAsia"/>
        </w:rPr>
        <w:t>位置汇报</w:t>
      </w:r>
      <w:bookmarkEnd w:id="44"/>
    </w:p>
    <w:p w:rsidR="00BB0801" w:rsidRDefault="00BB0801" w:rsidP="00656C18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shipping_order_update_location</w:t>
      </w:r>
    </w:p>
    <w:p w:rsidR="00BB0801" w:rsidRPr="002E2E33" w:rsidRDefault="00BB0801" w:rsidP="00656C1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5C9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5C9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当仅上报司机位置时，可为空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location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位置字符串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51017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656C1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656C1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5" w:name="_Toc358847053"/>
      <w:r>
        <w:rPr>
          <w:rFonts w:hint="eastAsia"/>
        </w:rPr>
        <w:t>对货主评价</w:t>
      </w:r>
      <w:bookmarkEnd w:id="45"/>
    </w:p>
    <w:p w:rsidR="00BB0801" w:rsidRDefault="00BB0801" w:rsidP="00123911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rating_to_user</w:t>
      </w:r>
    </w:p>
    <w:p w:rsidR="00BB0801" w:rsidRPr="002E2E33" w:rsidRDefault="00BB0801" w:rsidP="0012391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0792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详细评价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12391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B410D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B410D0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6" w:name="_Toc358847054"/>
      <w:r>
        <w:rPr>
          <w:rFonts w:hint="eastAsia"/>
        </w:rPr>
        <w:t>我的</w:t>
      </w:r>
      <w:r>
        <w:t>ABC</w:t>
      </w:r>
      <w:r>
        <w:rPr>
          <w:rFonts w:hint="eastAsia"/>
        </w:rPr>
        <w:t>信息查询</w:t>
      </w:r>
      <w:bookmarkEnd w:id="46"/>
    </w:p>
    <w:p w:rsidR="00BB0801" w:rsidRDefault="00BB0801" w:rsidP="0022099D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driver_profile</w:t>
      </w:r>
    </w:p>
    <w:p w:rsidR="00BB0801" w:rsidRPr="002E2E33" w:rsidRDefault="00BB0801" w:rsidP="0022099D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F63E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22099D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133"/>
        <w:gridCol w:w="1339"/>
        <w:gridCol w:w="1163"/>
        <w:gridCol w:w="1669"/>
        <w:gridCol w:w="1776"/>
      </w:tblGrid>
      <w:tr w:rsidR="00BB0801" w:rsidRPr="00280075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D864A5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我的</w:t>
            </w:r>
            <w:r w:rsidRPr="00280075">
              <w:rPr>
                <w:bCs/>
                <w:color w:val="595959"/>
                <w:spacing w:val="5"/>
              </w:rPr>
              <w:t>ABC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F63E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D864A5" w:rsidRDefault="00BB0801" w:rsidP="00D864A5">
      <w:pPr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item</w:t>
      </w:r>
    </w:p>
    <w:tbl>
      <w:tblPr>
        <w:tblW w:w="8044" w:type="dxa"/>
        <w:tblInd w:w="528" w:type="dxa"/>
        <w:tblLayout w:type="fixed"/>
        <w:tblCellMar>
          <w:left w:w="0" w:type="dxa"/>
          <w:right w:w="0" w:type="dxa"/>
        </w:tblCellMar>
        <w:tblLook w:val="00A0"/>
      </w:tblPr>
      <w:tblGrid>
        <w:gridCol w:w="2648"/>
        <w:gridCol w:w="1327"/>
        <w:gridCol w:w="992"/>
        <w:gridCol w:w="1417"/>
        <w:gridCol w:w="1660"/>
      </w:tblGrid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CE23BA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司机手机号码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E23BA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推荐人帐号</w:t>
            </w:r>
            <w:r w:rsidRPr="00280075">
              <w:rPr>
                <w:bCs/>
                <w:color w:val="595959"/>
                <w:spacing w:val="5"/>
              </w:rPr>
              <w:t>(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手机</w:t>
            </w:r>
            <w:r w:rsidRPr="00280075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帐户余额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司机综合信誉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运输准时率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服务态度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online_time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在线时间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天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online_time_rank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在线时间排名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为没有排名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recommender_count_rank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B293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推荐人数排名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order_count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成交单数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order_count_rank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成交单数排名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owner_phone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车主电话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656C1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id_card_photo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身份证照片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URL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registration_photo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行驶证照片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URL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license_name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驾驶证姓名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license_photo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驾驶证照片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URL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car_photo1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URL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car_photo3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车辆照片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车型描述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device_type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设备类型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total_deal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历史交易总金额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regist_time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注册时间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car_phone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随车手机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blue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32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9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7" w:name="_Toc358847055"/>
      <w:r>
        <w:rPr>
          <w:rFonts w:hint="eastAsia"/>
        </w:rPr>
        <w:t>回单密码验证</w:t>
      </w:r>
      <w:bookmarkEnd w:id="47"/>
    </w:p>
    <w:p w:rsidR="00BB0801" w:rsidRDefault="00BB0801" w:rsidP="000B45A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validate_</w:t>
      </w:r>
      <w:r w:rsidRPr="0000550C">
        <w:t>receipt_password</w:t>
      </w:r>
    </w:p>
    <w:p w:rsidR="00BB0801" w:rsidRPr="002E2E33" w:rsidRDefault="00BB0801" w:rsidP="000B45A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727"/>
        <w:gridCol w:w="1392"/>
        <w:gridCol w:w="1245"/>
        <w:gridCol w:w="1790"/>
        <w:gridCol w:w="1926"/>
      </w:tblGrid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t>receipt_password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回单密码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B45A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133"/>
        <w:gridCol w:w="1339"/>
        <w:gridCol w:w="1163"/>
        <w:gridCol w:w="1669"/>
        <w:gridCol w:w="1776"/>
      </w:tblGrid>
      <w:tr w:rsidR="00BB0801" w:rsidRPr="00280075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435871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3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6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66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7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8" w:name="_Toc358847056"/>
      <w:r>
        <w:rPr>
          <w:rFonts w:hint="eastAsia"/>
        </w:rPr>
        <w:t>已完成货源查询</w:t>
      </w:r>
      <w:bookmarkEnd w:id="48"/>
    </w:p>
    <w:p w:rsidR="00BB0801" w:rsidRDefault="00BB0801" w:rsidP="00252E31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driver_</w:t>
      </w:r>
      <w:r>
        <w:t>query_finished_order</w:t>
      </w:r>
    </w:p>
    <w:p w:rsidR="00BB0801" w:rsidRPr="002E2E33" w:rsidRDefault="00BB0801" w:rsidP="00252E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435871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252E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在途货源列表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252E31">
      <w:pPr>
        <w:ind w:firstLine="420"/>
      </w:pPr>
      <w:r>
        <w:rPr>
          <w:rFonts w:hint="eastAsia"/>
          <w:b/>
        </w:rPr>
        <w:t>已完成货源列表详情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23"/>
        <w:gridCol w:w="36"/>
      </w:tblGrid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  <w:r w:rsidRPr="00280075">
              <w:rPr>
                <w:bCs/>
                <w:color w:val="595959"/>
                <w:spacing w:val="5"/>
              </w:rPr>
              <w:t>(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总价</w:t>
            </w:r>
            <w:r w:rsidRPr="00280075">
              <w:rPr>
                <w:bCs/>
                <w:color w:val="595959"/>
                <w:spacing w:val="5"/>
              </w:rPr>
              <w:t>)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rPr>
          <w:gridAfter w:val="1"/>
          <w:wAfter w:w="36" w:type="dxa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货主姓名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/>
        </w:tc>
      </w:tr>
      <w:tr w:rsidR="00BB0801" w:rsidRPr="00280075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user_phone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货主电话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/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/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reply_flag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是否已评价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r w:rsidRPr="00280075">
              <w:t>0-</w:t>
            </w:r>
            <w:r w:rsidRPr="00280075">
              <w:rPr>
                <w:rFonts w:hint="eastAsia"/>
              </w:rPr>
              <w:t>未评价，</w:t>
            </w:r>
            <w:r w:rsidRPr="00280075">
              <w:t>1-</w:t>
            </w:r>
            <w:r w:rsidRPr="00280075">
              <w:rPr>
                <w:rFonts w:hint="eastAsia"/>
              </w:rPr>
              <w:t>已评价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未评价时，该字段值为</w:t>
            </w:r>
            <w:r w:rsidRPr="00280075">
              <w:t>-1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未评价时，该字段值为</w:t>
            </w:r>
            <w:r w:rsidRPr="00280075">
              <w:t>-1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未评价时，该字段值为</w:t>
            </w:r>
            <w:r w:rsidRPr="00280075">
              <w:t>-1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未评价时，该字段值为空字符串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未评价时，该字段值为空字符串</w:t>
            </w:r>
          </w:p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491C6A" w:rsidRDefault="00BB0801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company_name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货主公司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/>
        </w:tc>
      </w:tr>
      <w:tr w:rsidR="00BB0801" w:rsidRPr="00280075" w:rsidDel="000B5DF7" w:rsidTr="00435871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491C6A" w:rsidRDefault="00BB0801" w:rsidP="00491C6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491C6A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disburden_time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0B5DF7" w:rsidRDefault="00BB0801" w:rsidP="00435871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卸货时间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35871">
            <w:r w:rsidRPr="00280075">
              <w:rPr>
                <w:rFonts w:hint="eastAsia"/>
              </w:rPr>
              <w:t>要是没有卸货状态，则为</w:t>
            </w:r>
            <w:r w:rsidRPr="00280075">
              <w:t>0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49" w:name="_Toc358847057"/>
      <w:r>
        <w:rPr>
          <w:rFonts w:hint="eastAsia"/>
        </w:rPr>
        <w:t>司机位置汇报</w:t>
      </w:r>
      <w:bookmarkEnd w:id="49"/>
    </w:p>
    <w:p w:rsidR="00BB0801" w:rsidRDefault="00BB0801" w:rsidP="001914B9">
      <w:pPr>
        <w:ind w:left="420" w:firstLine="420"/>
      </w:pPr>
      <w:r w:rsidRPr="001914B9">
        <w:rPr>
          <w:rFonts w:hint="eastAsia"/>
        </w:rPr>
        <w:t>见：</w:t>
      </w:r>
      <w:r w:rsidRPr="001914B9">
        <w:t>3.2.13</w:t>
      </w:r>
      <w:r w:rsidRPr="001914B9">
        <w:tab/>
      </w:r>
      <w:r w:rsidRPr="001914B9">
        <w:rPr>
          <w:rFonts w:hint="eastAsia"/>
        </w:rPr>
        <w:t>在途货源</w:t>
      </w:r>
      <w:r w:rsidRPr="001914B9">
        <w:t>-</w:t>
      </w:r>
      <w:r w:rsidRPr="001914B9">
        <w:rPr>
          <w:rFonts w:hint="eastAsia"/>
        </w:rPr>
        <w:t>位置汇报</w:t>
      </w:r>
    </w:p>
    <w:p w:rsidR="00BB0801" w:rsidRPr="001914B9" w:rsidRDefault="00BB0801" w:rsidP="001914B9">
      <w:pPr>
        <w:ind w:left="420" w:firstLine="420"/>
      </w:pPr>
    </w:p>
    <w:p w:rsidR="00BB0801" w:rsidRPr="001914B9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  <w:rPr>
          <w:highlight w:val="yellow"/>
        </w:rPr>
      </w:pPr>
      <w:bookmarkStart w:id="50" w:name="_Toc358847058"/>
      <w:r w:rsidRPr="001914B9">
        <w:rPr>
          <w:rFonts w:hint="eastAsia"/>
          <w:highlight w:val="yellow"/>
        </w:rPr>
        <w:t>司机位置汇报命令（推送到司机端）</w:t>
      </w:r>
      <w:bookmarkEnd w:id="50"/>
    </w:p>
    <w:p w:rsidR="00BB0801" w:rsidRDefault="00BB0801" w:rsidP="007071F8">
      <w:r>
        <w:rPr>
          <w:rFonts w:hint="eastAsia"/>
        </w:rPr>
        <w:t>采用</w:t>
      </w:r>
      <w: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415"/>
        <w:gridCol w:w="5670"/>
      </w:tblGrid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jpush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json</w:t>
            </w:r>
          </w:p>
        </w:tc>
      </w:tr>
      <w:tr w:rsidR="00BB0801" w:rsidRPr="00280075" w:rsidDel="00F9774B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</w:t>
            </w:r>
            <w:r w:rsidRPr="00280075">
              <w:rPr>
                <w:bCs/>
                <w:color w:val="595959"/>
                <w:spacing w:val="5"/>
              </w:rPr>
              <w:t>UID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（货主：</w:t>
            </w:r>
            <w:r w:rsidRPr="00280075">
              <w:rPr>
                <w:bCs/>
                <w:color w:val="595959"/>
                <w:spacing w:val="5"/>
              </w:rPr>
              <w:t>u+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u2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司机：</w:t>
            </w:r>
            <w:r w:rsidRPr="00280075">
              <w:rPr>
                <w:bCs/>
                <w:color w:val="595959"/>
                <w:spacing w:val="5"/>
              </w:rPr>
              <w:t>d+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d1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:rsidR="00BB0801" w:rsidRDefault="00BB0801" w:rsidP="007071F8"/>
    <w:p w:rsidR="00BB0801" w:rsidRDefault="00BB0801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司机位置汇报命令，该类型为</w:t>
            </w:r>
            <w:r w:rsidRPr="00280075">
              <w:rPr>
                <w:b/>
                <w:bCs/>
                <w:color w:val="FF0000"/>
                <w:spacing w:val="5"/>
              </w:rPr>
              <w:t>6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:rsidR="00BB0801" w:rsidRDefault="00BB0801" w:rsidP="00114B66">
      <w:pPr>
        <w:ind w:firstLine="420"/>
        <w:rPr>
          <w:b/>
        </w:rPr>
      </w:pPr>
    </w:p>
    <w:p w:rsidR="00BB0801" w:rsidRDefault="00BB0801" w:rsidP="00114B66">
      <w:pPr>
        <w:ind w:firstLine="420"/>
        <w:rPr>
          <w:b/>
        </w:rPr>
      </w:pPr>
    </w:p>
    <w:p w:rsidR="00BB0801" w:rsidRDefault="00BB0801" w:rsidP="00114B66">
      <w:pPr>
        <w:ind w:firstLine="420"/>
        <w:rPr>
          <w:b/>
        </w:rPr>
      </w:pPr>
      <w:r>
        <w:rPr>
          <w:rFonts w:hint="eastAsia"/>
          <w:b/>
        </w:rPr>
        <w:t>采用</w:t>
      </w:r>
      <w:r>
        <w:rPr>
          <w:b/>
        </w:rPr>
        <w:t>XMPP</w:t>
      </w:r>
      <w:r>
        <w:rPr>
          <w:rFonts w:hint="eastAsia"/>
          <w:b/>
        </w:rPr>
        <w:t>进行推送，参见附录</w:t>
      </w:r>
      <w:r>
        <w:rPr>
          <w:b/>
        </w:rPr>
        <w:t>1</w:t>
      </w:r>
    </w:p>
    <w:p w:rsidR="00BB0801" w:rsidRDefault="00BB0801" w:rsidP="00114B66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6</w:t>
      </w:r>
    </w:p>
    <w:p w:rsidR="00BB0801" w:rsidRDefault="00BB0801" w:rsidP="00114B66">
      <w:pPr>
        <w:ind w:firstLine="420"/>
        <w:rPr>
          <w:b/>
        </w:rPr>
      </w:pPr>
      <w:r>
        <w:rPr>
          <w:rFonts w:hint="eastAsia"/>
          <w:b/>
        </w:rPr>
        <w:t>数据格式：</w:t>
      </w:r>
      <w:r>
        <w:rPr>
          <w:b/>
        </w:rPr>
        <w:t>json</w:t>
      </w:r>
    </w:p>
    <w:p w:rsidR="00BB0801" w:rsidRDefault="00BB0801" w:rsidP="00114B66">
      <w:pPr>
        <w:ind w:firstLine="420"/>
      </w:pPr>
      <w:r>
        <w:rPr>
          <w:rFonts w:hint="eastAsia"/>
          <w:b/>
        </w:rPr>
        <w:t>说明：</w:t>
      </w:r>
      <w:r>
        <w:rPr>
          <w:rFonts w:hint="eastAsia"/>
          <w:kern w:val="0"/>
        </w:rPr>
        <w:t>收到该消息之后，手机客户端需立即调用“司机位置汇报</w:t>
      </w:r>
      <w:r>
        <w:rPr>
          <w:kern w:val="0"/>
        </w:rPr>
        <w:t>”</w:t>
      </w:r>
      <w:r>
        <w:rPr>
          <w:rFonts w:hint="eastAsia"/>
          <w:kern w:val="0"/>
        </w:rPr>
        <w:t>接口上报当前位置该功能主要用于对司机的免费位置定位。</w:t>
      </w:r>
    </w:p>
    <w:p w:rsidR="00BB0801" w:rsidRPr="002E2E33" w:rsidRDefault="00BB0801" w:rsidP="00114B6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5C9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如果推送时带有订单号，说明是针对某条订单的位置记录更新，在请求服务器位置上报接口时，需要将此订单号带上。</w:t>
            </w:r>
          </w:p>
          <w:p w:rsidR="00BB0801" w:rsidRPr="00280075" w:rsidRDefault="00BB0801" w:rsidP="00085C96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如果推送时没有订单号，那么在上报位置时就不需要传给服务端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1" w:name="_Toc358847059"/>
      <w:r>
        <w:rPr>
          <w:rFonts w:hint="eastAsia"/>
        </w:rPr>
        <w:t>充值记录查询</w:t>
      </w:r>
      <w:bookmarkEnd w:id="51"/>
    </w:p>
    <w:p w:rsidR="00BB0801" w:rsidRDefault="00BB0801" w:rsidP="00104789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708B1">
        <w:rPr>
          <w:b/>
        </w:rPr>
        <w:t>driver_pay_history</w:t>
      </w:r>
    </w:p>
    <w:p w:rsidR="00BB0801" w:rsidRPr="002E2E33" w:rsidRDefault="00BB0801" w:rsidP="0010478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D040D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10478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在途货源列表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104789">
      <w:pPr>
        <w:ind w:firstLine="420"/>
      </w:pPr>
      <w:r>
        <w:rPr>
          <w:rFonts w:hint="eastAsia"/>
          <w:b/>
        </w:rPr>
        <w:t>充值记录详情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59"/>
      </w:tblGrid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下单时间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finish_time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支付完成时间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充值流水号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pay_money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充值金额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pay_platform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支付方式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：易宝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：支付宝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status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状态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：待付款</w:t>
            </w:r>
          </w:p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99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：已支付</w:t>
            </w:r>
          </w:p>
        </w:tc>
      </w:tr>
      <w:tr w:rsidR="00BB0801" w:rsidRPr="00280075" w:rsidTr="000D040D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152C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F708B1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u_id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</w:t>
            </w:r>
            <w:r w:rsidRPr="00280075">
              <w:rPr>
                <w:bCs/>
                <w:color w:val="595959"/>
                <w:spacing w:val="5"/>
              </w:rPr>
              <w:t>uid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2" w:name="_Toc358847060"/>
      <w:r>
        <w:rPr>
          <w:rFonts w:hint="eastAsia"/>
        </w:rPr>
        <w:t>添加商户</w:t>
      </w:r>
      <w:bookmarkEnd w:id="52"/>
    </w:p>
    <w:p w:rsidR="00BB0801" w:rsidRDefault="00BB0801" w:rsidP="0095047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add_vender</w:t>
      </w:r>
    </w:p>
    <w:p w:rsidR="00BB0801" w:rsidRPr="002E2E33" w:rsidRDefault="00BB0801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841"/>
        <w:gridCol w:w="842"/>
        <w:gridCol w:w="1118"/>
        <w:gridCol w:w="1582"/>
        <w:gridCol w:w="1697"/>
      </w:tblGrid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6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商家名称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category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分类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vender_address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地址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vender_province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省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vender_city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市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vender_district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longitude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latitude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contact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vender_mobile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联系手机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vender_phone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联系电话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goods_name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商品名称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normal_price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正常价格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member_price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会员特惠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other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其他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338E1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parking_spaces_num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  <w:r w:rsidRPr="00280075">
              <w:rPr>
                <w:bCs/>
                <w:color w:val="FF0000"/>
                <w:spacing w:val="5"/>
              </w:rPr>
              <w:t>Int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  <w:r w:rsidRPr="00280075">
              <w:rPr>
                <w:rFonts w:hint="eastAsia"/>
                <w:bCs/>
                <w:color w:val="FF0000"/>
                <w:spacing w:val="5"/>
              </w:rPr>
              <w:t>车位数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338E1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FF0000"/>
                <w:kern w:val="0"/>
                <w:sz w:val="24"/>
                <w:szCs w:val="24"/>
              </w:rPr>
            </w:pPr>
            <w:r w:rsidRPr="00F338E1"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campus_activities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  <w:r w:rsidRPr="00280075">
              <w:rPr>
                <w:bCs/>
                <w:color w:val="FF0000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  <w:r w:rsidRPr="00280075">
              <w:rPr>
                <w:rFonts w:hint="eastAsia"/>
                <w:bCs/>
                <w:color w:val="FF0000"/>
                <w:spacing w:val="5"/>
              </w:rPr>
              <w:t>园区活动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FF0000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photo1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Photo2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Photo3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Photo4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280075">
              <w:rPr>
                <w:bCs/>
                <w:color w:val="595959"/>
                <w:spacing w:val="5"/>
              </w:rPr>
              <w:t>4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E58BE">
        <w:tc>
          <w:tcPr>
            <w:tcW w:w="2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950473" w:rsidRDefault="00BB0801" w:rsidP="0095047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950473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Photo5</w:t>
            </w:r>
          </w:p>
        </w:tc>
        <w:tc>
          <w:tcPr>
            <w:tcW w:w="8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5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照片</w:t>
            </w:r>
            <w:r w:rsidRPr="00280075">
              <w:rPr>
                <w:bCs/>
                <w:color w:val="595959"/>
                <w:spacing w:val="5"/>
              </w:rPr>
              <w:t>5</w:t>
            </w:r>
          </w:p>
        </w:tc>
        <w:tc>
          <w:tcPr>
            <w:tcW w:w="169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3" w:name="_Toc358847061"/>
      <w:r>
        <w:rPr>
          <w:rFonts w:hint="eastAsia"/>
        </w:rPr>
        <w:t>获取商户信息</w:t>
      </w:r>
      <w:bookmarkEnd w:id="53"/>
    </w:p>
    <w:p w:rsidR="00BB0801" w:rsidRDefault="00BB0801" w:rsidP="00CE76CF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query_vender</w:t>
      </w:r>
    </w:p>
    <w:p w:rsidR="00BB0801" w:rsidRPr="002E2E33" w:rsidRDefault="00BB0801" w:rsidP="00CE76C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E76C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keyword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查询关键字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按商家名称和服务名称查询</w:t>
            </w:r>
          </w:p>
        </w:tc>
      </w:tr>
    </w:tbl>
    <w:p w:rsidR="00BB0801" w:rsidRPr="002E2E33" w:rsidRDefault="00BB0801" w:rsidP="00CE76C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商户列表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CE76CF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59"/>
      </w:tblGrid>
      <w:tr w:rsidR="00BB0801" w:rsidRPr="00280075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CE76CF" w:rsidRDefault="00BB0801" w:rsidP="00BB08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316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CE76C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                   int not null '</w:t>
            </w:r>
            <w:r w:rsidRPr="00CE76C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  <w:r w:rsidRPr="00CE76C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280075">
              <w:rPr>
                <w:b/>
                <w:bCs/>
                <w:color w:val="595959"/>
                <w:spacing w:val="5"/>
              </w:rPr>
              <w:t>category             int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分类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vender_name          varchar(100)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vender_province      int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省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vender_city          int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市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vender_district      int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区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vender_address       varchar(100)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地址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longitude            double(20,10)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经度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latitude             double(20,10)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纬度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contact              varchar(20)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联系人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vender_mobile        varchar(20)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联系手机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vender_phone         varchar(20)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联系电话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634ED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goods_name           varchar(50)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商品名称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CE76C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</w:t>
            </w:r>
            <w:r w:rsidRPr="00280075">
              <w:rPr>
                <w:b/>
                <w:bCs/>
                <w:color w:val="595959"/>
                <w:spacing w:val="5"/>
              </w:rPr>
              <w:t>normal_price         varchar(50)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正常价格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member_price         varchar(50)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会员特惠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other                varchar(2000)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其他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photo1         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280075">
              <w:rPr>
                <w:b/>
                <w:bCs/>
                <w:color w:val="595959"/>
                <w:spacing w:val="5"/>
              </w:rPr>
              <w:t>1',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photo2         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280075">
              <w:rPr>
                <w:b/>
                <w:bCs/>
                <w:color w:val="595959"/>
                <w:spacing w:val="5"/>
              </w:rPr>
              <w:t>2',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photo3         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280075">
              <w:rPr>
                <w:b/>
                <w:bCs/>
                <w:color w:val="595959"/>
                <w:spacing w:val="5"/>
              </w:rPr>
              <w:t>3',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photo4         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280075">
              <w:rPr>
                <w:b/>
                <w:bCs/>
                <w:color w:val="595959"/>
                <w:spacing w:val="5"/>
              </w:rPr>
              <w:t>4',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photo5         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照片</w:t>
            </w:r>
            <w:r w:rsidRPr="00280075">
              <w:rPr>
                <w:b/>
                <w:bCs/>
                <w:color w:val="595959"/>
                <w:spacing w:val="5"/>
              </w:rPr>
              <w:t>5',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score1               double(5,2) default 0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280075">
              <w:rPr>
                <w:b/>
                <w:bCs/>
                <w:color w:val="595959"/>
                <w:spacing w:val="5"/>
              </w:rPr>
              <w:t>1',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score2               double(5,2) default 0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280075">
              <w:rPr>
                <w:b/>
                <w:bCs/>
                <w:color w:val="595959"/>
                <w:spacing w:val="5"/>
              </w:rPr>
              <w:t>2',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score3               double(5,2) default 0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评分</w:t>
            </w:r>
            <w:r w:rsidRPr="00280075">
              <w:rPr>
                <w:b/>
                <w:bCs/>
                <w:color w:val="595959"/>
                <w:spacing w:val="5"/>
              </w:rPr>
              <w:t>3',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score                double(5,2) default 0,</w:t>
            </w:r>
          </w:p>
          <w:p w:rsidR="00BB0801" w:rsidRPr="00280075" w:rsidRDefault="00BB0801" w:rsidP="00A94371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read_time            int default 0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阅读次数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CE76C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 xml:space="preserve">   status               int default 0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状态</w:t>
            </w:r>
            <w:r w:rsidRPr="00280075">
              <w:rPr>
                <w:b/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BB0801">
            <w:pPr>
              <w:ind w:firstLineChars="150" w:firstLine="31680"/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parking_spaces_num    int default 0 comment ’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车位数</w:t>
            </w:r>
            <w:r w:rsidRPr="00280075">
              <w:rPr>
                <w:b/>
                <w:bCs/>
                <w:color w:val="595959"/>
                <w:spacing w:val="5"/>
              </w:rPr>
              <w:t>’,</w:t>
            </w:r>
          </w:p>
          <w:p w:rsidR="00BB0801" w:rsidRPr="00280075" w:rsidRDefault="00BB0801" w:rsidP="00BB0801">
            <w:pPr>
              <w:ind w:firstLineChars="150" w:firstLine="31680"/>
              <w:rPr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campus_activities      varchar(200) comment '</w:t>
            </w: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园区活动</w:t>
            </w:r>
            <w:r w:rsidRPr="00280075">
              <w:rPr>
                <w:b/>
                <w:bCs/>
                <w:color w:val="595959"/>
                <w:spacing w:val="5"/>
              </w:rPr>
              <w:t xml:space="preserve"> ',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4" w:name="_Toc358847062"/>
      <w:r>
        <w:rPr>
          <w:rFonts w:hint="eastAsia"/>
        </w:rPr>
        <w:t>添加商户评价</w:t>
      </w:r>
      <w:bookmarkEnd w:id="54"/>
    </w:p>
    <w:p w:rsidR="00BB0801" w:rsidRDefault="00BB0801" w:rsidP="0095047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add_vender_reply</w:t>
      </w:r>
    </w:p>
    <w:p w:rsidR="00BB0801" w:rsidRPr="002E2E33" w:rsidRDefault="00BB0801" w:rsidP="0095047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reply_content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is_true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是否如实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：否，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：是</w:t>
            </w:r>
          </w:p>
        </w:tc>
      </w:tr>
    </w:tbl>
    <w:p w:rsidR="00BB0801" w:rsidRPr="002E2E33" w:rsidRDefault="00BB0801" w:rsidP="0095047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5" w:name="_Toc358847063"/>
      <w:r>
        <w:rPr>
          <w:rFonts w:hint="eastAsia"/>
        </w:rPr>
        <w:t>获取商户评价</w:t>
      </w:r>
      <w:bookmarkEnd w:id="55"/>
    </w:p>
    <w:p w:rsidR="00BB0801" w:rsidRDefault="00BB0801" w:rsidP="003E5DB7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query_vender_reply</w:t>
      </w:r>
    </w:p>
    <w:p w:rsidR="00BB0801" w:rsidRPr="002E2E33" w:rsidRDefault="00BB0801" w:rsidP="003E5DB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46"/>
        <w:gridCol w:w="1403"/>
        <w:gridCol w:w="1258"/>
        <w:gridCol w:w="1817"/>
        <w:gridCol w:w="1956"/>
      </w:tblGrid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vender_id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商户编号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3E5DB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3E5DB7">
      <w:pPr>
        <w:ind w:firstLine="420"/>
      </w:pPr>
      <w:r>
        <w:rPr>
          <w:rFonts w:hint="eastAsia"/>
          <w:b/>
        </w:rPr>
        <w:t>评价详情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998"/>
        <w:gridCol w:w="1265"/>
        <w:gridCol w:w="1249"/>
        <w:gridCol w:w="1709"/>
        <w:gridCol w:w="1859"/>
      </w:tblGrid>
      <w:tr w:rsidR="00BB0801" w:rsidRPr="00280075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152C9A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司机姓名</w:t>
            </w:r>
          </w:p>
        </w:tc>
        <w:tc>
          <w:tcPr>
            <w:tcW w:w="18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80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3E5DB7" w:rsidRDefault="00BB0801" w:rsidP="00BB080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ind w:firstLineChars="100" w:firstLine="3168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                   int not null auto_increment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编号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vender_id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商户编号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driver_id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司机编号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score1   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评分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1',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score2   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评分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2',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score3   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评分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3',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reply_content        varchar(500)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评价内容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3E5DB7" w:rsidRDefault="00BB0801" w:rsidP="003E5DB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cs="宋体"/>
                <w:color w:val="000000"/>
                <w:kern w:val="0"/>
                <w:sz w:val="24"/>
                <w:szCs w:val="24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is_true              int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是否如实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 xml:space="preserve">   reply_time           datetime comment '</w:t>
            </w:r>
            <w:r w:rsidRPr="003E5DB7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评价时间</w:t>
            </w:r>
            <w:r w:rsidRPr="003E5DB7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',</w:t>
            </w: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6" w:name="_Toc358847064"/>
      <w:r>
        <w:rPr>
          <w:rFonts w:hint="eastAsia"/>
        </w:rPr>
        <w:t>修改主营线路</w:t>
      </w:r>
      <w:bookmarkEnd w:id="56"/>
    </w:p>
    <w:p w:rsidR="00BB0801" w:rsidRPr="00FD4260" w:rsidRDefault="00BB0801" w:rsidP="00FF2788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driver_update_line</w:t>
      </w:r>
    </w:p>
    <w:p w:rsidR="00BB0801" w:rsidRPr="002E2E33" w:rsidRDefault="00BB0801" w:rsidP="00FF2788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0"/>
        <w:gridCol w:w="1256"/>
        <w:gridCol w:w="1813"/>
        <w:gridCol w:w="1951"/>
      </w:tblGrid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end_city2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6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end_city3</w:t>
            </w:r>
          </w:p>
        </w:tc>
        <w:tc>
          <w:tcPr>
            <w:tcW w:w="14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FF278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7" w:name="_Toc358847065"/>
      <w:r>
        <w:rPr>
          <w:rFonts w:hint="eastAsia"/>
        </w:rPr>
        <w:t>卡号密码充值</w:t>
      </w:r>
      <w:bookmarkEnd w:id="57"/>
    </w:p>
    <w:p w:rsidR="00BB0801" w:rsidRPr="00FD4260" w:rsidRDefault="00BB0801" w:rsidP="005D0CC6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D4260">
        <w:rPr>
          <w:b/>
        </w:rPr>
        <w:t>driver_</w:t>
      </w:r>
      <w:r>
        <w:rPr>
          <w:b/>
        </w:rPr>
        <w:t>coupon</w:t>
      </w:r>
    </w:p>
    <w:p w:rsidR="00BB0801" w:rsidRPr="002E2E33" w:rsidRDefault="00BB0801" w:rsidP="005D0CC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5D0CC6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5D0CC6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bookmarkStart w:id="58" w:name="_Toc358847066"/>
      <w:r>
        <w:rPr>
          <w:rFonts w:hint="eastAsia"/>
        </w:rPr>
        <w:t>发布车源</w:t>
      </w:r>
    </w:p>
    <w:p w:rsidR="00BB0801" w:rsidRPr="00FD4260" w:rsidRDefault="00BB0801" w:rsidP="009E4598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:rsidR="00BB0801" w:rsidRDefault="00BB0801" w:rsidP="009E4598">
      <w:pPr>
        <w:ind w:firstLine="420"/>
        <w:rPr>
          <w:b/>
        </w:rPr>
      </w:pPr>
      <w:r w:rsidRPr="002F5718">
        <w:rPr>
          <w:rFonts w:hint="eastAsia"/>
          <w:b/>
        </w:rPr>
        <w:t>输入参数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91"/>
        <w:gridCol w:w="1417"/>
        <w:gridCol w:w="1276"/>
        <w:gridCol w:w="1843"/>
        <w:gridCol w:w="1917"/>
      </w:tblGrid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目的区县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报价</w:t>
            </w:r>
            <w:r w:rsidRPr="00280075">
              <w:rPr>
                <w:bCs/>
                <w:color w:val="595959"/>
                <w:spacing w:val="5"/>
              </w:rPr>
              <w:t xml:space="preserve"> 1 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多少每吨</w:t>
            </w:r>
            <w:r w:rsidRPr="00280075">
              <w:rPr>
                <w:bCs/>
                <w:color w:val="595959"/>
                <w:spacing w:val="5"/>
              </w:rPr>
              <w:t xml:space="preserve">  2 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多少每公里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plate_number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car_weight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double(8,2)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载重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8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ower_name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ower_phone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varchar(15)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15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int(3)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200</w:t>
            </w:r>
          </w:p>
        </w:tc>
      </w:tr>
      <w:tr w:rsidR="00BB0801" w:rsidRPr="00280075" w:rsidDel="00F9774B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longitude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Del="00F9774B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latitude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Del="00F9774B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pulish_date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date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发布日期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varchar(20)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20</w:t>
            </w:r>
          </w:p>
        </w:tc>
      </w:tr>
      <w:tr w:rsidR="00BB0801" w:rsidRPr="00280075" w:rsidTr="00274568">
        <w:tc>
          <w:tcPr>
            <w:tcW w:w="1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Data Type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Comment</w:t>
            </w:r>
          </w:p>
        </w:tc>
        <w:tc>
          <w:tcPr>
            <w:tcW w:w="19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Length</w:t>
            </w:r>
          </w:p>
        </w:tc>
      </w:tr>
    </w:tbl>
    <w:p w:rsidR="00BB0801" w:rsidRPr="002E2E33" w:rsidRDefault="00BB0801" w:rsidP="009E4598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司机已发布车源列表</w:t>
      </w:r>
    </w:p>
    <w:p w:rsidR="00BB0801" w:rsidRPr="00FD4260" w:rsidRDefault="00BB0801" w:rsidP="00FA79D9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847C07">
        <w:rPr>
          <w:b/>
        </w:rPr>
        <w:t>getPublishOptionsInfoListByDriver</w:t>
      </w:r>
    </w:p>
    <w:p w:rsidR="00BB0801" w:rsidRPr="002E2E33" w:rsidRDefault="00BB0801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46393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D675C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D675C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D675C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CD675C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FA79D9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81475E">
      <w:pPr>
        <w:pStyle w:val="ListParagraph"/>
        <w:numPr>
          <w:ilvl w:val="2"/>
          <w:numId w:val="36"/>
        </w:numPr>
        <w:ind w:firstLineChars="0"/>
        <w:outlineLvl w:val="2"/>
      </w:pPr>
      <w:r w:rsidRPr="002E409F">
        <w:rPr>
          <w:rFonts w:hint="eastAsia"/>
        </w:rPr>
        <w:t>关注货主为好友</w:t>
      </w:r>
    </w:p>
    <w:p w:rsidR="00BB0801" w:rsidRPr="00FD4260" w:rsidRDefault="00BB0801" w:rsidP="00FA79D9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AF4D8E">
        <w:rPr>
          <w:b/>
        </w:rPr>
        <w:t>attentionSourceUser</w:t>
      </w:r>
    </w:p>
    <w:p w:rsidR="00BB0801" w:rsidRPr="002E2E33" w:rsidRDefault="00BB0801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FA79D9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7B0FC5">
      <w:pPr>
        <w:pStyle w:val="ListParagraph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取消</w:t>
      </w:r>
      <w:r w:rsidRPr="002E409F">
        <w:rPr>
          <w:rFonts w:hint="eastAsia"/>
        </w:rPr>
        <w:t>货主为好友</w:t>
      </w:r>
    </w:p>
    <w:p w:rsidR="00BB0801" w:rsidRPr="00FD4260" w:rsidRDefault="00BB0801" w:rsidP="0091496A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117C7">
        <w:rPr>
          <w:b/>
        </w:rPr>
        <w:t>cancelSourceUser</w:t>
      </w:r>
    </w:p>
    <w:p w:rsidR="00BB0801" w:rsidRPr="002E2E33" w:rsidRDefault="00BB0801" w:rsidP="0091496A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1496A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7B0FC5">
      <w:pPr>
        <w:pStyle w:val="ListParagraph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添加保存</w:t>
      </w:r>
      <w:r w:rsidRPr="00EA52B6">
        <w:rPr>
          <w:rFonts w:hint="eastAsia"/>
        </w:rPr>
        <w:t>关注线路</w:t>
      </w:r>
    </w:p>
    <w:p w:rsidR="00BB0801" w:rsidRPr="00FD4260" w:rsidRDefault="00BB0801" w:rsidP="00EA52B6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EA52B6">
        <w:rPr>
          <w:b/>
        </w:rPr>
        <w:t>add_Attention_Line</w:t>
      </w:r>
    </w:p>
    <w:p w:rsidR="00BB0801" w:rsidRPr="002E2E33" w:rsidRDefault="00BB0801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7B0FC5">
      <w:pPr>
        <w:pStyle w:val="ListParagraph"/>
        <w:numPr>
          <w:ilvl w:val="2"/>
          <w:numId w:val="36"/>
        </w:numPr>
        <w:ind w:firstLineChars="0"/>
        <w:outlineLvl w:val="2"/>
      </w:pPr>
      <w:bookmarkStart w:id="59" w:name="_GoBack"/>
      <w:bookmarkEnd w:id="59"/>
      <w:r>
        <w:rPr>
          <w:rFonts w:hint="eastAsia"/>
        </w:rPr>
        <w:t>修改关注线路</w:t>
      </w:r>
    </w:p>
    <w:p w:rsidR="00BB0801" w:rsidRPr="00FD4260" w:rsidRDefault="00BB0801" w:rsidP="00EA52B6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7C0F58">
        <w:rPr>
          <w:b/>
        </w:rPr>
        <w:t>update_Attention_Line</w:t>
      </w:r>
    </w:p>
    <w:p w:rsidR="00BB0801" w:rsidRPr="002E2E33" w:rsidRDefault="00BB0801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关注线路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374ED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7B0FC5">
      <w:pPr>
        <w:pStyle w:val="ListParagraph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删除关注线路</w:t>
      </w:r>
    </w:p>
    <w:p w:rsidR="00BB0801" w:rsidRPr="00FD4260" w:rsidRDefault="00BB0801" w:rsidP="00EA52B6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3660D5">
        <w:rPr>
          <w:b/>
        </w:rPr>
        <w:t>delete_Attention_Line</w:t>
      </w:r>
    </w:p>
    <w:p w:rsidR="00BB0801" w:rsidRPr="002E2E33" w:rsidRDefault="00BB0801" w:rsidP="00EA52B6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关注线路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A52B6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</w:tbl>
    <w:p w:rsidR="00BB0801" w:rsidRDefault="00BB0801" w:rsidP="002729CB">
      <w:pPr>
        <w:pStyle w:val="ListParagraph"/>
        <w:numPr>
          <w:ilvl w:val="2"/>
          <w:numId w:val="36"/>
        </w:numPr>
        <w:ind w:firstLineChars="0"/>
        <w:outlineLvl w:val="2"/>
      </w:pPr>
      <w:r>
        <w:rPr>
          <w:rFonts w:hint="eastAsia"/>
        </w:rPr>
        <w:t>查询关注线路接口</w:t>
      </w:r>
    </w:p>
    <w:p w:rsidR="00BB0801" w:rsidRPr="00FD4260" w:rsidRDefault="00BB0801" w:rsidP="002729CB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query</w:t>
      </w:r>
      <w:r w:rsidRPr="003660D5">
        <w:rPr>
          <w:b/>
        </w:rPr>
        <w:t>_Attention_Line</w:t>
      </w:r>
    </w:p>
    <w:p w:rsidR="00BB0801" w:rsidRPr="002E2E33" w:rsidRDefault="00BB0801" w:rsidP="002729CB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</w:tbl>
    <w:p w:rsidR="00BB0801" w:rsidRDefault="00BB0801" w:rsidP="002729CB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24F1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04AB6">
      <w:pPr>
        <w:ind w:firstLine="420"/>
        <w:rPr>
          <w:b/>
        </w:rPr>
      </w:pPr>
      <w:r>
        <w:rPr>
          <w:rFonts w:hint="eastAsia"/>
          <w:b/>
        </w:rPr>
        <w:t>列表信息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关注线路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起始地区县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目的地市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EA1A5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EA1A5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A52B6">
      <w:pPr>
        <w:pStyle w:val="ListParagraph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t>查询好友货源列表</w:t>
      </w:r>
    </w:p>
    <w:p w:rsidR="00BB0801" w:rsidRPr="00FD4260" w:rsidRDefault="00BB0801" w:rsidP="00FA79D9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B61C70">
        <w:rPr>
          <w:b/>
        </w:rPr>
        <w:t>getFriendOrderList</w:t>
      </w:r>
    </w:p>
    <w:p w:rsidR="00BB0801" w:rsidRPr="002E2E33" w:rsidRDefault="00BB0801" w:rsidP="00FA79D9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274568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1D446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Default="00BB0801" w:rsidP="00311EB1">
      <w:pPr>
        <w:ind w:firstLine="420"/>
        <w:rPr>
          <w:b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274568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好友货源列表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09083A">
      <w:pPr>
        <w:ind w:firstLine="420"/>
      </w:pPr>
      <w:r>
        <w:rPr>
          <w:rFonts w:hint="eastAsia"/>
          <w:b/>
        </w:rPr>
        <w:t>好友货源详情</w:t>
      </w:r>
    </w:p>
    <w:tbl>
      <w:tblPr>
        <w:tblW w:w="8044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1"/>
        <w:gridCol w:w="1265"/>
        <w:gridCol w:w="75"/>
        <w:gridCol w:w="1174"/>
        <w:gridCol w:w="1706"/>
        <w:gridCol w:w="1823"/>
      </w:tblGrid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新版</w:t>
            </w:r>
            <w:r w:rsidRPr="00280075">
              <w:rPr>
                <w:bCs/>
                <w:color w:val="595959"/>
                <w:spacing w:val="5"/>
              </w:rPr>
              <w:t>UI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有问题，货源发布时无车长输入，这里固定返回</w:t>
            </w:r>
            <w:r w:rsidRPr="00280075">
              <w:rPr>
                <w:bCs/>
                <w:color w:val="595959"/>
                <w:spacing w:val="5"/>
              </w:rPr>
              <w:t>null</w:t>
            </w:r>
          </w:p>
        </w:tc>
      </w:tr>
      <w:tr w:rsidR="00BB0801" w:rsidRPr="00280075" w:rsidDel="00F9774B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货物价格（总价）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push_drvier_count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已推送司机数量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vie_driver_count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已抢单司机数量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发货方综合信誉评价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货单创建时间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read_status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阅读状态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未读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已读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favorite_status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订单关注状态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未关注</w:t>
            </w:r>
          </w:p>
          <w:p w:rsidR="00BB0801" w:rsidRPr="00280075" w:rsidRDefault="00BB0801" w:rsidP="0027456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已关注</w:t>
            </w: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cargo_user_name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联系人姓名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cargo_tip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常用短语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cargo_user_phone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联系人手机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validate_day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有效期天数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30864">
        <w:tc>
          <w:tcPr>
            <w:tcW w:w="2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validate_hour</w:t>
            </w:r>
          </w:p>
        </w:tc>
        <w:tc>
          <w:tcPr>
            <w:tcW w:w="13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有效期小时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30864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A52B6">
      <w:pPr>
        <w:pStyle w:val="ListParagraph"/>
        <w:numPr>
          <w:ilvl w:val="2"/>
          <w:numId w:val="38"/>
        </w:numPr>
        <w:ind w:firstLineChars="0"/>
        <w:outlineLvl w:val="2"/>
      </w:pPr>
      <w:r>
        <w:rPr>
          <w:rFonts w:hint="eastAsia"/>
        </w:rPr>
        <w:t>推送好友货源</w:t>
      </w:r>
    </w:p>
    <w:p w:rsidR="00BB0801" w:rsidRPr="00FD4260" w:rsidRDefault="00BB0801" w:rsidP="006B4B2C">
      <w:pPr>
        <w:ind w:firstLine="420"/>
        <w:rPr>
          <w:b/>
        </w:rPr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61075">
        <w:rPr>
          <w:b/>
        </w:rPr>
        <w:t>pulish_driverCarInfo</w:t>
      </w:r>
    </w:p>
    <w:p w:rsidR="00BB0801" w:rsidRPr="002E2E33" w:rsidRDefault="00BB0801" w:rsidP="006B4B2C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660"/>
        <w:gridCol w:w="1401"/>
        <w:gridCol w:w="1255"/>
        <w:gridCol w:w="1813"/>
        <w:gridCol w:w="1951"/>
      </w:tblGrid>
      <w:tr w:rsidR="00BB0801" w:rsidRPr="00280075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card_no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充值卡号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DE76C9"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card_pwd</w:t>
            </w:r>
          </w:p>
        </w:tc>
        <w:tc>
          <w:tcPr>
            <w:tcW w:w="14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充值密码</w:t>
            </w:r>
          </w:p>
        </w:tc>
        <w:tc>
          <w:tcPr>
            <w:tcW w:w="1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6B4B2C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9D5FC5" w:rsidRDefault="00BB0801" w:rsidP="009E4598">
      <w:pPr>
        <w:pStyle w:val="ListParagraph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r w:rsidRPr="009D5FC5">
        <w:rPr>
          <w:rFonts w:hint="eastAsia"/>
          <w:sz w:val="24"/>
        </w:rPr>
        <w:t>公共</w:t>
      </w:r>
      <w:bookmarkEnd w:id="58"/>
    </w:p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0" w:name="_Toc358847067"/>
      <w:r>
        <w:rPr>
          <w:rFonts w:hint="eastAsia"/>
        </w:rPr>
        <w:t>获取司机个人信息</w:t>
      </w:r>
      <w:bookmarkEnd w:id="60"/>
    </w:p>
    <w:p w:rsidR="00BB0801" w:rsidRDefault="00BB0801" w:rsidP="00182D54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get_driver_info</w:t>
      </w:r>
    </w:p>
    <w:p w:rsidR="00BB0801" w:rsidRPr="002E2E33" w:rsidRDefault="00BB0801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460"/>
        <w:gridCol w:w="1296"/>
        <w:gridCol w:w="1125"/>
        <w:gridCol w:w="1590"/>
        <w:gridCol w:w="2609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参考我的</w:t>
            </w:r>
            <w:r w:rsidRPr="00280075">
              <w:rPr>
                <w:bCs/>
                <w:color w:val="595959"/>
                <w:spacing w:val="5"/>
              </w:rPr>
              <w:t>abc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id                   int not null auto_increment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phone                varchar(15)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password             varchar(32)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name                 varchar(10)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          varchar(15),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plate_number         varchar(10)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车牌号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id_card              varchar(30)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身份证号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car_type  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car_length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车长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car_weight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载重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start_province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线路起始点省份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start_city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线路起始点城市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end_province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线路终止点省份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end_city  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线路终止点城市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car_photo1 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1',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car_photo2 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2',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car_photo3 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车辆图片</w:t>
            </w:r>
            <w:r w:rsidRPr="00280075">
              <w:rPr>
                <w:bCs/>
                <w:color w:val="595959"/>
                <w:spacing w:val="5"/>
              </w:rPr>
              <w:t>3',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id_card_photo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身份证照片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license    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驾驶证号码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license_name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驾驶证姓名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license_photo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驾驶证照片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registration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行驶证号码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registration_name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行驶证姓名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registration_photo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行驶证照片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device_type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注册设备来源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         1-android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         2-ios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         3-web',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owner_phone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车主电话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gold                 double(8,2)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total_deal           double(8,2)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user_level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longitude            double(20,10)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经度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latitude             double(20,10)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纬度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last_position        varchar(50),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last_position_time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最后一次获取位置时间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regist_time   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login_time    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score1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1',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score2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2',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score3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3',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 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status     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状态。</w:t>
            </w:r>
            <w:r w:rsidRPr="00280075">
              <w:rPr>
                <w:bCs/>
                <w:color w:val="595959"/>
                <w:spacing w:val="5"/>
              </w:rPr>
              <w:t>-1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已删除</w:t>
            </w:r>
            <w:r w:rsidRPr="00280075">
              <w:rPr>
                <w:bCs/>
                <w:color w:val="595959"/>
                <w:spacing w:val="5"/>
              </w:rPr>
              <w:t xml:space="preserve">, 0 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待审核</w:t>
            </w:r>
            <w:r w:rsidRPr="00280075">
              <w:rPr>
                <w:bCs/>
                <w:color w:val="595959"/>
                <w:spacing w:val="5"/>
              </w:rPr>
              <w:t xml:space="preserve"> ,1-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审核通过</w:t>
            </w:r>
            <w:r w:rsidRPr="00280075">
              <w:rPr>
                <w:bCs/>
                <w:color w:val="595959"/>
                <w:spacing w:val="5"/>
              </w:rPr>
              <w:t xml:space="preserve"> ,2-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审核不通过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online_time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在线时长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online_time_rank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在线时长排名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order_count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order_count_rank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recommender_count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recommender_count_rank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last_read_msg 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last_read_new_order  datatime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最后阅读新货源时间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1" w:name="_Toc358847068"/>
      <w:r>
        <w:rPr>
          <w:rFonts w:hint="eastAsia"/>
        </w:rPr>
        <w:t>获取货主个人信息</w:t>
      </w:r>
      <w:bookmarkEnd w:id="61"/>
    </w:p>
    <w:p w:rsidR="00BB0801" w:rsidRDefault="00BB0801" w:rsidP="00182D54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get_user_info</w:t>
      </w:r>
    </w:p>
    <w:p w:rsidR="00BB0801" w:rsidRPr="002E2E33" w:rsidRDefault="00BB0801" w:rsidP="00182D54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182D54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460"/>
        <w:gridCol w:w="1296"/>
        <w:gridCol w:w="1125"/>
        <w:gridCol w:w="1590"/>
        <w:gridCol w:w="2609"/>
      </w:tblGrid>
      <w:tr w:rsidR="00BB0801" w:rsidRPr="00280075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2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1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5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260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参考我的</w:t>
            </w:r>
            <w:r w:rsidRPr="00280075">
              <w:rPr>
                <w:bCs/>
                <w:color w:val="595959"/>
                <w:spacing w:val="5"/>
              </w:rPr>
              <w:t>abc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id                   int not null auto_increment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编号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phone                varchar(15)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password             varchar(32)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密码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name                 varchar(10)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姓名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company_name         varchar(50),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licence_photo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营业执照图片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          varchar(15)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推荐人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regist_time   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注册时间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login_time    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最后登录时间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id_card              varchar(30)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身份证号码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device_type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注册设备来源</w:t>
            </w:r>
            <w:r w:rsidRPr="00280075">
              <w:rPr>
                <w:bCs/>
                <w:color w:val="595959"/>
                <w:spacing w:val="5"/>
              </w:rPr>
              <w:t>1:android,2:ios,3:web',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bank                 varchar(100)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开户行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account_name         varchar(10)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户名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bank_account         varchar(30)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账号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gold                 double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物流币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total_deal           double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历史交易总金额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user_level           int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等级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score1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1',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score2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2',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score3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评分</w:t>
            </w:r>
            <w:r w:rsidRPr="00280075">
              <w:rPr>
                <w:bCs/>
                <w:color w:val="595959"/>
                <w:spacing w:val="5"/>
              </w:rPr>
              <w:t>3',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score                double(5,2)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综合评分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status     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状态</w:t>
            </w:r>
            <w:r w:rsidRPr="00280075">
              <w:rPr>
                <w:bCs/>
                <w:color w:val="595959"/>
                <w:spacing w:val="5"/>
              </w:rPr>
              <w:t xml:space="preserve"> -1 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已删除，</w:t>
            </w: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正常，</w:t>
            </w: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冻结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insurance_count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保险成交保费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insurance_count_rank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保险成交排名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order_count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成交货单数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order_count_rank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成交货单排名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recommender_count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推荐朋友数量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recommender_count_rank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推荐朋友排名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fleet_count 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车队规模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fleet_count_rank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车队规模排名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verify_count     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验证数量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verify_count_rank    int default 0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验证数量排名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 xml:space="preserve">   last_read_time       datetime comment '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最后阅读消息时间</w:t>
            </w:r>
            <w:r w:rsidRPr="00280075">
              <w:rPr>
                <w:bCs/>
                <w:color w:val="595959"/>
                <w:spacing w:val="5"/>
              </w:rPr>
              <w:t>',</w:t>
            </w: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</w:pPr>
      <w:bookmarkStart w:id="62" w:name="_Toc358847069"/>
      <w:r>
        <w:rPr>
          <w:rFonts w:hint="eastAsia"/>
        </w:rPr>
        <w:t>获取司机评价列表</w:t>
      </w:r>
      <w:bookmarkEnd w:id="62"/>
    </w:p>
    <w:p w:rsidR="00BB0801" w:rsidRDefault="00BB0801" w:rsidP="00182D54">
      <w:r w:rsidRPr="00907FB4">
        <w:rPr>
          <w:b/>
        </w:rPr>
        <w:t>action</w:t>
      </w:r>
      <w:r w:rsidRPr="00907FB4">
        <w:rPr>
          <w:rFonts w:hint="eastAsia"/>
          <w:b/>
        </w:rPr>
        <w:t>：</w:t>
      </w:r>
      <w:r>
        <w:t>get_driver_reply</w:t>
      </w:r>
    </w:p>
    <w:p w:rsidR="00BB0801" w:rsidRPr="00A57302" w:rsidRDefault="00BB0801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driver_id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A57302" w:rsidRDefault="00BB0801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182D54">
      <w: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</w:pPr>
      <w:bookmarkStart w:id="63" w:name="_Toc358847070"/>
      <w:r>
        <w:rPr>
          <w:rFonts w:hint="eastAsia"/>
        </w:rPr>
        <w:t>获取货主评价列表</w:t>
      </w:r>
      <w:bookmarkEnd w:id="63"/>
    </w:p>
    <w:p w:rsidR="00BB0801" w:rsidRDefault="00BB0801" w:rsidP="00182D54">
      <w:r w:rsidRPr="00907FB4">
        <w:rPr>
          <w:b/>
        </w:rPr>
        <w:t>action</w:t>
      </w:r>
      <w:r w:rsidRPr="00907FB4">
        <w:rPr>
          <w:rFonts w:hint="eastAsia"/>
          <w:b/>
        </w:rPr>
        <w:t>：</w:t>
      </w:r>
      <w:r>
        <w:t>get_user_reply</w:t>
      </w:r>
    </w:p>
    <w:p w:rsidR="00BB0801" w:rsidRPr="00A57302" w:rsidRDefault="00BB0801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A57302" w:rsidRDefault="00BB0801" w:rsidP="00182D54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182D54">
      <w:r>
        <w:t>items</w:t>
      </w:r>
      <w:r>
        <w:rPr>
          <w:rFonts w:hint="eastAsia"/>
        </w:rPr>
        <w:t>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</w:t>
            </w: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Score2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sScore3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评价分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start_district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end_province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end_city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end_district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 w:rsidRPr="00660029"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cargo_desc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F5BCE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660029" w:rsidRDefault="00BB0801" w:rsidP="008F5BCE">
            <w:pPr>
              <w:pStyle w:val="HTMLPreformatted"/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</w:pPr>
            <w:r>
              <w:rPr>
                <w:rFonts w:ascii="Calibri" w:hAnsi="Calibri" w:cs="Times New Roman"/>
                <w:b/>
                <w:bCs/>
                <w:color w:val="595959"/>
                <w:spacing w:val="5"/>
                <w:kern w:val="2"/>
                <w:sz w:val="21"/>
                <w:szCs w:val="22"/>
              </w:rPr>
              <w:t>reply_content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评价内容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BCE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/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4" w:name="_Toc358847071"/>
      <w:r>
        <w:rPr>
          <w:rFonts w:hint="eastAsia"/>
        </w:rPr>
        <w:t>字典数据查询</w:t>
      </w:r>
      <w:bookmarkEnd w:id="64"/>
    </w:p>
    <w:p w:rsidR="00BB0801" w:rsidRDefault="00BB0801" w:rsidP="00A57302">
      <w:r w:rsidRPr="00907FB4">
        <w:rPr>
          <w:rFonts w:hint="eastAsia"/>
          <w:b/>
        </w:rPr>
        <w:t>功能描述：</w:t>
      </w:r>
      <w:r>
        <w:rPr>
          <w:rFonts w:hint="eastAsia"/>
        </w:rPr>
        <w:t>用于一次性获取公共数据字典</w:t>
      </w:r>
    </w:p>
    <w:p w:rsidR="00BB0801" w:rsidRDefault="00BB0801" w:rsidP="00A57302"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否，不需要登录即可调用本接口</w:t>
      </w:r>
    </w:p>
    <w:p w:rsidR="00BB0801" w:rsidRDefault="00BB0801" w:rsidP="00A57302">
      <w:r w:rsidRPr="00907FB4">
        <w:rPr>
          <w:b/>
        </w:rPr>
        <w:t>action</w:t>
      </w:r>
      <w:r w:rsidRPr="00907FB4">
        <w:rPr>
          <w:rFonts w:hint="eastAsia"/>
          <w:b/>
        </w:rPr>
        <w:t>：</w:t>
      </w:r>
      <w:r>
        <w:t>common_get_dict_list</w:t>
      </w:r>
    </w:p>
    <w:p w:rsidR="00BB0801" w:rsidRPr="00A57302" w:rsidRDefault="00BB0801" w:rsidP="00A57302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如果参数为空</w:t>
            </w:r>
            <w:r w:rsidRPr="00280075">
              <w:rPr>
                <w:bCs/>
                <w:color w:val="595959"/>
                <w:spacing w:val="5"/>
              </w:rPr>
              <w:t>,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则返回所有字典数据</w:t>
            </w:r>
            <w:r w:rsidRPr="00280075">
              <w:rPr>
                <w:bCs/>
                <w:color w:val="595959"/>
                <w:spacing w:val="5"/>
              </w:rPr>
              <w:t>.</w:t>
            </w:r>
          </w:p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car_type-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车型</w:t>
            </w:r>
          </w:p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cargo_type-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货物类型</w:t>
            </w:r>
          </w:p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disburden-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装卸方式</w:t>
            </w:r>
          </w:p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ship_type-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</w:tr>
    </w:tbl>
    <w:p w:rsidR="00BB0801" w:rsidRPr="00A57302" w:rsidRDefault="00BB0801" w:rsidP="00D864A5">
      <w:pPr>
        <w:rPr>
          <w:b/>
          <w:bCs/>
          <w:color w:val="595959"/>
          <w:spacing w:val="5"/>
        </w:rPr>
      </w:pPr>
      <w:r w:rsidRPr="00A57302"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List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字典列表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57302">
      <w:r>
        <w:rPr>
          <w:rFonts w:hint="eastAsia"/>
        </w:rPr>
        <w:t>字典列表详情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name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名字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dict_type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4B743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dict_desc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字典描述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4B743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57302">
      <w:r>
        <w:rPr>
          <w:rFonts w:hint="eastAsia"/>
        </w:rPr>
        <w:t>样例如下，就是把下面这张表的数据一起传回来：</w:t>
      </w:r>
    </w:p>
    <w:p w:rsidR="00BB0801" w:rsidRPr="00907FB4" w:rsidRDefault="00BB0801" w:rsidP="00A57302">
      <w:r w:rsidRPr="0005224A">
        <w:rPr>
          <w:noProof/>
        </w:rPr>
        <w:pict>
          <v:shape id="图片 1" o:spid="_x0000_i1026" type="#_x0000_t75" style="width:354pt;height:199.5pt;visibility:visible">
            <v:imagedata r:id="rId12" o:title=""/>
          </v:shape>
        </w:pict>
      </w:r>
    </w:p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5" w:name="_Toc358847072"/>
      <w:r>
        <w:rPr>
          <w:rFonts w:hint="eastAsia"/>
        </w:rPr>
        <w:t>修改密码</w:t>
      </w:r>
      <w:bookmarkEnd w:id="65"/>
    </w:p>
    <w:p w:rsidR="00BB0801" w:rsidRDefault="00BB0801" w:rsidP="000F5DE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change_password</w:t>
      </w:r>
    </w:p>
    <w:p w:rsidR="00BB0801" w:rsidRDefault="00BB0801" w:rsidP="000F5DE3">
      <w:pPr>
        <w:ind w:firstLine="420"/>
      </w:pPr>
      <w:r>
        <w:rPr>
          <w:rFonts w:hint="eastAsia"/>
        </w:rPr>
        <w:t>说明：仅能修改自己的密码</w:t>
      </w:r>
    </w:p>
    <w:p w:rsidR="00BB0801" w:rsidRDefault="00BB0801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:rsidR="00BB0801" w:rsidRPr="002E2E33" w:rsidRDefault="00BB0801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old_password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原始密码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new_password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6" w:name="_Toc358847073"/>
      <w:r>
        <w:rPr>
          <w:rFonts w:hint="eastAsia"/>
        </w:rPr>
        <w:t>意见反馈</w:t>
      </w:r>
      <w:bookmarkEnd w:id="66"/>
    </w:p>
    <w:p w:rsidR="00BB0801" w:rsidRDefault="00BB0801" w:rsidP="00230687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post_</w:t>
      </w:r>
      <w:r>
        <w:t>feedback</w:t>
      </w:r>
    </w:p>
    <w:p w:rsidR="00BB0801" w:rsidRPr="002E2E33" w:rsidRDefault="00BB0801" w:rsidP="0023068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9A2D42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suggest_content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内容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23068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9A2D42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9A2D42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7" w:name="_Toc358847074"/>
      <w:r>
        <w:rPr>
          <w:rFonts w:hint="eastAsia"/>
        </w:rPr>
        <w:t>账户余额</w:t>
      </w:r>
      <w:bookmarkEnd w:id="67"/>
    </w:p>
    <w:p w:rsidR="00BB0801" w:rsidRDefault="00BB0801" w:rsidP="000F5DE3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get_account_gold</w:t>
      </w:r>
    </w:p>
    <w:p w:rsidR="00BB0801" w:rsidRPr="006D0F8C" w:rsidRDefault="00BB0801" w:rsidP="000F5DE3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:rsidR="00BB0801" w:rsidRPr="002E2E33" w:rsidRDefault="00BB0801" w:rsidP="000F5DE3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无参数，为了安全，仅能查询当前登录帐户的余额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当前登录为司机，则获取到司机信息，当前登录为货主，则获取到货主信息</w:t>
            </w:r>
          </w:p>
        </w:tc>
      </w:tr>
    </w:tbl>
    <w:p w:rsidR="00BB0801" w:rsidRPr="002E2E33" w:rsidRDefault="00BB0801" w:rsidP="000F5DE3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0F5DE3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gold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账户余额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8" w:name="_Toc358847075"/>
      <w:r>
        <w:rPr>
          <w:rFonts w:hint="eastAsia"/>
        </w:rPr>
        <w:t>信息中心</w:t>
      </w:r>
      <w:bookmarkEnd w:id="68"/>
    </w:p>
    <w:p w:rsidR="00BB0801" w:rsidRDefault="00BB0801" w:rsidP="00D55377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query_message</w:t>
      </w:r>
    </w:p>
    <w:p w:rsidR="00BB0801" w:rsidRPr="006D0F8C" w:rsidRDefault="00BB0801" w:rsidP="00D55377">
      <w:pPr>
        <w:ind w:firstLine="420"/>
      </w:pPr>
      <w:r w:rsidRPr="00A57302">
        <w:rPr>
          <w:rFonts w:hint="eastAsia"/>
          <w:b/>
        </w:rPr>
        <w:t>是否需要</w:t>
      </w:r>
      <w:r w:rsidRPr="00A57302">
        <w:rPr>
          <w:b/>
        </w:rPr>
        <w:t>token</w:t>
      </w:r>
      <w:r w:rsidRPr="00A57302">
        <w:rPr>
          <w:rFonts w:hint="eastAsia"/>
          <w:b/>
        </w:rPr>
        <w:t>：</w:t>
      </w:r>
      <w:r>
        <w:rPr>
          <w:rFonts w:hint="eastAsia"/>
        </w:rPr>
        <w:t>是，必须登录才能调用本接口</w:t>
      </w:r>
    </w:p>
    <w:p w:rsidR="00BB0801" w:rsidRPr="002E2E33" w:rsidRDefault="00BB0801" w:rsidP="00D55377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5537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A20A63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1000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D55377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D55377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  <w:r>
        <w:rPr>
          <w:rFonts w:hint="eastAsia"/>
          <w:b/>
        </w:rPr>
        <w:t>详细信息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信息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category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消息类别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全站公告，</w:t>
            </w: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系统私人消息</w:t>
            </w: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消息日期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title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消息标题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A20A63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content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20A63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69" w:name="_Toc358847076"/>
      <w:r>
        <w:rPr>
          <w:rFonts w:hint="eastAsia"/>
        </w:rPr>
        <w:t>找回密码</w:t>
      </w:r>
      <w:r>
        <w:t>-</w:t>
      </w:r>
      <w:r>
        <w:rPr>
          <w:rFonts w:hint="eastAsia"/>
        </w:rPr>
        <w:t>获取验证码</w:t>
      </w:r>
      <w:bookmarkEnd w:id="69"/>
    </w:p>
    <w:p w:rsidR="00BB0801" w:rsidRDefault="00BB0801" w:rsidP="00AC603A"/>
    <w:p w:rsidR="00BB0801" w:rsidRDefault="00BB0801" w:rsidP="00AA159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get_password_vcode</w:t>
      </w:r>
    </w:p>
    <w:p w:rsidR="00BB0801" w:rsidRDefault="00BB0801" w:rsidP="00AA1590">
      <w:pPr>
        <w:ind w:firstLine="420"/>
      </w:pPr>
      <w:r>
        <w:rPr>
          <w:rFonts w:hint="eastAsia"/>
        </w:rPr>
        <w:t>调用接口后，将验证码发送到用户手机，用户输入验证码成功后，密码修改成功。</w:t>
      </w:r>
      <w:r w:rsidRPr="006D0F8C">
        <w:t xml:space="preserve"> </w:t>
      </w:r>
    </w:p>
    <w:p w:rsidR="00BB0801" w:rsidRPr="008D48DD" w:rsidRDefault="00BB0801" w:rsidP="008D48DD">
      <w:pPr>
        <w:widowControl/>
        <w:spacing w:after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找回密码</w:t>
      </w:r>
      <w:r w:rsidRPr="008D48DD">
        <w:rPr>
          <w:rFonts w:ascii="宋体" w:hAnsi="宋体" w:cs="宋体" w:hint="eastAsia"/>
          <w:kern w:val="0"/>
          <w:sz w:val="24"/>
          <w:szCs w:val="24"/>
        </w:rPr>
        <w:t>分成两步：</w:t>
      </w:r>
      <w:r w:rsidRPr="008D48DD">
        <w:rPr>
          <w:rFonts w:ascii="宋体" w:cs="宋体"/>
          <w:kern w:val="0"/>
          <w:sz w:val="24"/>
          <w:szCs w:val="24"/>
        </w:rPr>
        <w:br/>
      </w:r>
      <w:r w:rsidRPr="008D48DD">
        <w:rPr>
          <w:rFonts w:ascii="宋体" w:hAnsi="宋体" w:cs="宋体"/>
          <w:kern w:val="0"/>
          <w:sz w:val="24"/>
          <w:szCs w:val="24"/>
        </w:rPr>
        <w:t>1.</w:t>
      </w:r>
      <w:r w:rsidRPr="008D48DD">
        <w:rPr>
          <w:rFonts w:ascii="宋体" w:hAnsi="宋体" w:cs="宋体" w:hint="eastAsia"/>
          <w:kern w:val="0"/>
          <w:sz w:val="24"/>
          <w:szCs w:val="24"/>
        </w:rPr>
        <w:t>系统将验证码发送到用户手机</w:t>
      </w:r>
      <w:r w:rsidRPr="008D48DD">
        <w:rPr>
          <w:rFonts w:ascii="宋体" w:cs="宋体"/>
          <w:kern w:val="0"/>
          <w:sz w:val="24"/>
          <w:szCs w:val="24"/>
        </w:rPr>
        <w:br/>
      </w:r>
      <w:r w:rsidRPr="008D48DD">
        <w:rPr>
          <w:rFonts w:ascii="宋体" w:hAnsi="宋体" w:cs="宋体"/>
          <w:kern w:val="0"/>
          <w:sz w:val="24"/>
          <w:szCs w:val="24"/>
        </w:rPr>
        <w:t>2.</w:t>
      </w:r>
      <w:r w:rsidRPr="008D48DD">
        <w:rPr>
          <w:rFonts w:ascii="宋体" w:hAnsi="宋体" w:cs="宋体" w:hint="eastAsia"/>
          <w:kern w:val="0"/>
          <w:sz w:val="24"/>
          <w:szCs w:val="24"/>
        </w:rPr>
        <w:t>用户将验证码、密码输入，验证码正确即可修改成功</w:t>
      </w:r>
      <w:r w:rsidRPr="008D48DD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BB0801" w:rsidRPr="008D48DD" w:rsidRDefault="00BB0801" w:rsidP="00AA1590">
      <w:pPr>
        <w:ind w:firstLine="420"/>
      </w:pPr>
    </w:p>
    <w:p w:rsidR="00BB0801" w:rsidRPr="002E2E33" w:rsidRDefault="00BB0801" w:rsidP="00AA159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A1590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AA1590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AA159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</w:pPr>
      <w:bookmarkStart w:id="70" w:name="_Toc358847077"/>
      <w:r>
        <w:rPr>
          <w:rFonts w:hint="eastAsia"/>
        </w:rPr>
        <w:t>找回密码</w:t>
      </w:r>
      <w:bookmarkEnd w:id="70"/>
    </w:p>
    <w:p w:rsidR="00BB0801" w:rsidRDefault="00BB0801" w:rsidP="00CD1030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t>get_password</w:t>
      </w:r>
    </w:p>
    <w:p w:rsidR="00BB0801" w:rsidRPr="006D0F8C" w:rsidRDefault="00BB0801" w:rsidP="00CD1030">
      <w:pPr>
        <w:ind w:firstLine="420"/>
      </w:pPr>
      <w:r>
        <w:rPr>
          <w:rFonts w:hint="eastAsia"/>
        </w:rPr>
        <w:t>用户需要输入验证码，验证码校验通过后密码修改成功。</w:t>
      </w:r>
    </w:p>
    <w:p w:rsidR="00BB0801" w:rsidRPr="002E2E33" w:rsidRDefault="00BB0801" w:rsidP="00CD1030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phone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手机号码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vcode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验证码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password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新密码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user_type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用户类型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</w:p>
        </w:tc>
      </w:tr>
    </w:tbl>
    <w:p w:rsidR="00BB0801" w:rsidRPr="002E2E33" w:rsidRDefault="00BB0801" w:rsidP="00CD1030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AC603A"/>
    <w:p w:rsidR="00BB0801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</w:pPr>
      <w:bookmarkStart w:id="71" w:name="_Toc358847078"/>
      <w:r>
        <w:rPr>
          <w:rFonts w:hint="eastAsia"/>
        </w:rPr>
        <w:t>充值请求接口</w:t>
      </w:r>
      <w:bookmarkEnd w:id="71"/>
    </w:p>
    <w:p w:rsidR="00BB0801" w:rsidRDefault="00BB0801" w:rsidP="0081256F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>
        <w:rPr>
          <w:b/>
        </w:rPr>
        <w:t>common_request_pay</w:t>
      </w:r>
    </w:p>
    <w:p w:rsidR="00BB0801" w:rsidRPr="006D0F8C" w:rsidRDefault="00BB0801" w:rsidP="0081256F">
      <w:pPr>
        <w:ind w:firstLine="420"/>
      </w:pPr>
      <w:r>
        <w:rPr>
          <w:rFonts w:hint="eastAsia"/>
        </w:rPr>
        <w:t>在手机端用户充值前，需要首先调用本接口，通过本接口获取到订单号。</w:t>
      </w:r>
    </w:p>
    <w:p w:rsidR="00BB0801" w:rsidRPr="002E2E33" w:rsidRDefault="00BB0801" w:rsidP="0081256F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uid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用户唯一编号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司机为</w:t>
            </w:r>
            <w:r w:rsidRPr="00280075">
              <w:rPr>
                <w:bCs/>
                <w:color w:val="595959"/>
                <w:spacing w:val="5"/>
              </w:rPr>
              <w:t>:d+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货主为</w:t>
            </w:r>
            <w:r w:rsidRPr="00280075">
              <w:rPr>
                <w:bCs/>
                <w:color w:val="595959"/>
                <w:spacing w:val="5"/>
              </w:rPr>
              <w:t>:u+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与</w:t>
            </w:r>
            <w:r w:rsidRPr="00280075">
              <w:rPr>
                <w:bCs/>
                <w:color w:val="595959"/>
                <w:spacing w:val="5"/>
              </w:rPr>
              <w:t>XMPP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时的唯一编号相同</w:t>
            </w:r>
          </w:p>
        </w:tc>
      </w:tr>
      <w:tr w:rsidR="00BB0801" w:rsidRPr="00280075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pay_platform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支付平台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易宝</w:t>
            </w:r>
          </w:p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支付宝</w:t>
            </w:r>
          </w:p>
        </w:tc>
      </w:tr>
      <w:tr w:rsidR="00BB0801" w:rsidRPr="00280075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pay_channel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81ECA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渠道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  <w:kern w:val="0"/>
              </w:rPr>
              <w:t>pay_money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  <w:kern w:val="0"/>
              </w:rPr>
              <w:t>double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  <w:kern w:val="0"/>
              </w:rPr>
              <w:t>是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  <w:kern w:val="0"/>
              </w:rPr>
              <w:t>充值金额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81256F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281ECA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D040D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81ECA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pay_order_id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81ECA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281ECA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支付订单号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D040D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</w:pPr>
      <w:bookmarkStart w:id="72" w:name="_Toc358847079"/>
      <w:r>
        <w:rPr>
          <w:rFonts w:hint="eastAsia"/>
        </w:rPr>
        <w:t>查询</w:t>
      </w:r>
      <w:r w:rsidRPr="00FF408F">
        <w:rPr>
          <w:rFonts w:hint="eastAsia"/>
        </w:rPr>
        <w:t>账户记录</w:t>
      </w:r>
      <w:bookmarkEnd w:id="72"/>
    </w:p>
    <w:p w:rsidR="00BB0801" w:rsidRPr="006D0F8C" w:rsidRDefault="00BB0801" w:rsidP="008B7131">
      <w:pPr>
        <w:ind w:firstLine="420"/>
      </w:pPr>
      <w:r w:rsidRPr="00804844">
        <w:rPr>
          <w:b/>
        </w:rPr>
        <w:t>action</w:t>
      </w:r>
      <w:r w:rsidRPr="00804844">
        <w:rPr>
          <w:rFonts w:hint="eastAsia"/>
          <w:b/>
        </w:rPr>
        <w:t>：</w:t>
      </w:r>
      <w:r w:rsidRPr="00FF408F">
        <w:rPr>
          <w:b/>
        </w:rPr>
        <w:t>common_get_business</w:t>
      </w:r>
    </w:p>
    <w:p w:rsidR="00BB0801" w:rsidRPr="002E2E33" w:rsidRDefault="00BB0801" w:rsidP="008B7131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871"/>
        <w:gridCol w:w="1373"/>
        <w:gridCol w:w="1212"/>
        <w:gridCol w:w="1736"/>
        <w:gridCol w:w="1888"/>
      </w:tblGrid>
      <w:tr w:rsidR="00BB0801" w:rsidRPr="00280075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分页数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默认为第</w:t>
            </w:r>
            <w:r w:rsidRPr="00280075">
              <w:rPr>
                <w:bCs/>
                <w:color w:val="595959"/>
                <w:spacing w:val="5"/>
              </w:rPr>
              <w:t>1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页</w:t>
            </w:r>
          </w:p>
        </w:tc>
      </w:tr>
      <w:tr w:rsidR="00BB0801" w:rsidRPr="00280075" w:rsidTr="00086147"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page_size</w:t>
            </w:r>
          </w:p>
        </w:tc>
        <w:tc>
          <w:tcPr>
            <w:tcW w:w="137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3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分页大小</w:t>
            </w:r>
          </w:p>
        </w:tc>
        <w:tc>
          <w:tcPr>
            <w:tcW w:w="18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默认为</w:t>
            </w:r>
            <w:r w:rsidRPr="00280075">
              <w:rPr>
                <w:bCs/>
                <w:color w:val="595959"/>
                <w:spacing w:val="5"/>
              </w:rPr>
              <w:t>10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条</w:t>
            </w:r>
          </w:p>
        </w:tc>
      </w:tr>
    </w:tbl>
    <w:p w:rsidR="00BB0801" w:rsidRPr="002E2E33" w:rsidRDefault="00BB0801" w:rsidP="008B7131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8B7131">
      <w:pPr>
        <w:ind w:firstLine="420"/>
        <w:rPr>
          <w:b/>
          <w:bCs/>
          <w:color w:val="595959"/>
          <w:spacing w:val="5"/>
        </w:rPr>
      </w:pPr>
      <w:r>
        <w:rPr>
          <w:b/>
          <w:bCs/>
          <w:color w:val="595959"/>
          <w:spacing w:val="5"/>
        </w:rPr>
        <w:t>item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16"/>
        <w:gridCol w:w="985"/>
        <w:gridCol w:w="627"/>
        <w:gridCol w:w="755"/>
        <w:gridCol w:w="3697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F408F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流水号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F408F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account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用户编号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货主登录即为货主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，司机登录即为司机</w:t>
            </w:r>
            <w:r w:rsidRPr="00280075">
              <w:rPr>
                <w:bCs/>
                <w:color w:val="595959"/>
                <w:spacing w:val="5"/>
              </w:rPr>
              <w:t>id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F408F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business_amount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金额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F408F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business_type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FF408F" w:rsidRDefault="00BB0801" w:rsidP="000861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FF408F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create_time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交易类型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“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充值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BUSINESS_TYPE_RECHARGE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违约扣除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2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成功交易扣除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3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验证身份扣除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BUSINESS_TYPE_VERIFY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4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冻结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BUSINESS_TYPE_FREEZE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5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保证金扣除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短信扣除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BUSINESS_TYPE_SMS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7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保证金返还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BUSINESS_TYPE_DEPOSIT_RETURN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8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对方违约返还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BUSINESS_TYPE_VIOLATE_RETURN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9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手机定位扣除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BUSINESS_TYPE_LOCATION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 10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成功交易奖励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BUSINESS_TYPE_AWARD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11 ;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 w:hint="eastAsia"/>
                <w:color w:val="3F5FBF"/>
                <w:kern w:val="0"/>
                <w:sz w:val="20"/>
                <w:szCs w:val="20"/>
              </w:rPr>
              <w:t>对方违约赔付</w:t>
            </w:r>
          </w:p>
          <w:p w:rsidR="00BB0801" w:rsidRPr="00280075" w:rsidRDefault="00BB0801" w:rsidP="00086147">
            <w:pPr>
              <w:autoSpaceDE w:val="0"/>
              <w:autoSpaceDN w:val="0"/>
              <w:adjustRightInd w:val="0"/>
              <w:spacing w:after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 w:rsidRPr="00280075"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280075"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BUSINESS_TYPE_VIOLATE_PAID</w:t>
            </w:r>
            <w:r w:rsidRPr="0028007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12 ;</w:t>
            </w:r>
          </w:p>
        </w:tc>
      </w:tr>
    </w:tbl>
    <w:p w:rsidR="00BB0801" w:rsidRPr="008B7131" w:rsidRDefault="00BB0801" w:rsidP="00AC603A"/>
    <w:p w:rsidR="00BB0801" w:rsidRPr="00466FED" w:rsidRDefault="00BB0801" w:rsidP="00AC603A"/>
    <w:p w:rsidR="00BB0801" w:rsidRPr="00B82938" w:rsidRDefault="00BB0801" w:rsidP="00AC603A"/>
    <w:p w:rsidR="00BB0801" w:rsidRPr="0081256F" w:rsidRDefault="00BB0801" w:rsidP="009E4598">
      <w:pPr>
        <w:pStyle w:val="ListParagraph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3" w:name="_Toc358847080"/>
      <w:r w:rsidRPr="0081256F">
        <w:rPr>
          <w:rFonts w:hint="eastAsia"/>
          <w:sz w:val="24"/>
        </w:rPr>
        <w:t>其他</w:t>
      </w:r>
      <w:bookmarkEnd w:id="73"/>
    </w:p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74" w:name="_Toc358847081"/>
      <w:r>
        <w:rPr>
          <w:rFonts w:hint="eastAsia"/>
        </w:rPr>
        <w:t>文件上传</w:t>
      </w:r>
      <w:bookmarkEnd w:id="74"/>
    </w:p>
    <w:p w:rsidR="00BB0801" w:rsidRDefault="00BB0801" w:rsidP="00B32A1E">
      <w:pPr>
        <w:ind w:firstLine="420"/>
      </w:pPr>
      <w:r>
        <w:rPr>
          <w:b/>
        </w:rPr>
        <w:t>url</w:t>
      </w:r>
      <w:r w:rsidRPr="00804844">
        <w:rPr>
          <w:rFonts w:hint="eastAsia"/>
          <w:b/>
        </w:rPr>
        <w:t>：</w:t>
      </w:r>
      <w:r>
        <w:rPr>
          <w:b/>
        </w:rPr>
        <w:t>http://www.1yunbao.com/service/upload</w:t>
      </w:r>
    </w:p>
    <w:p w:rsidR="00BB0801" w:rsidRPr="002E2E33" w:rsidRDefault="00BB0801" w:rsidP="00B32A1E">
      <w:pPr>
        <w:ind w:firstLine="420"/>
        <w:rPr>
          <w:b/>
          <w:bCs/>
          <w:color w:val="595959"/>
          <w:spacing w:val="5"/>
        </w:rPr>
      </w:pPr>
      <w:r w:rsidRPr="002F5718">
        <w:rPr>
          <w:rFonts w:hint="eastAsia"/>
          <w:b/>
        </w:rPr>
        <w:t>输入参数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file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文件内容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http post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的文件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file_type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文件类型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表单字段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图片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语音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token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token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用于后续跟踪文件信息</w:t>
            </w:r>
          </w:p>
        </w:tc>
      </w:tr>
    </w:tbl>
    <w:p w:rsidR="00BB0801" w:rsidRPr="002E2E33" w:rsidRDefault="00BB0801" w:rsidP="00B32A1E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</w:rPr>
        <w:t>返回结果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status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0: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成功</w:t>
            </w:r>
          </w:p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1: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失败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message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结果描述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item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详细信息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Pr="002E2E33" w:rsidRDefault="00BB0801" w:rsidP="00B32A1E">
      <w:pPr>
        <w:ind w:firstLine="420"/>
        <w:rPr>
          <w:b/>
          <w:bCs/>
          <w:color w:val="595959"/>
          <w:spacing w:val="5"/>
        </w:rPr>
      </w:pPr>
      <w:r>
        <w:rPr>
          <w:b/>
        </w:rPr>
        <w:t>item</w:t>
      </w:r>
      <w:r>
        <w:rPr>
          <w:rFonts w:hint="eastAsia"/>
          <w:b/>
        </w:rPr>
        <w:t>信息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51B25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url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文件的</w:t>
            </w:r>
            <w:r w:rsidRPr="00280075">
              <w:rPr>
                <w:bCs/>
                <w:color w:val="595959"/>
                <w:spacing w:val="5"/>
              </w:rPr>
              <w:t>URL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51B25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以</w:t>
            </w:r>
            <w:r w:rsidRPr="00280075">
              <w:rPr>
                <w:bCs/>
                <w:color w:val="595959"/>
                <w:spacing w:val="5"/>
              </w:rPr>
              <w:t>http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开头的</w:t>
            </w:r>
            <w:r w:rsidRPr="00280075">
              <w:rPr>
                <w:bCs/>
                <w:color w:val="595959"/>
                <w:spacing w:val="5"/>
              </w:rPr>
              <w:t>url</w:t>
            </w:r>
          </w:p>
        </w:tc>
      </w:tr>
    </w:tbl>
    <w:p w:rsidR="00BB0801" w:rsidRDefault="00BB0801" w:rsidP="00B32A1E"/>
    <w:p w:rsidR="00BB0801" w:rsidRPr="001914B9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  <w:rPr>
          <w:highlight w:val="yellow"/>
        </w:rPr>
      </w:pPr>
      <w:bookmarkStart w:id="75" w:name="_Toc358847082"/>
      <w:r w:rsidRPr="001914B9">
        <w:rPr>
          <w:rFonts w:hint="eastAsia"/>
          <w:highlight w:val="yellow"/>
        </w:rPr>
        <w:t>新货源消息推送接口</w:t>
      </w:r>
      <w:bookmarkEnd w:id="75"/>
    </w:p>
    <w:p w:rsidR="00BB0801" w:rsidRDefault="00BB0801" w:rsidP="00E076B2">
      <w:r>
        <w:rPr>
          <w:rFonts w:hint="eastAsia"/>
        </w:rPr>
        <w:t>采用</w:t>
      </w:r>
      <w: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415"/>
        <w:gridCol w:w="5670"/>
      </w:tblGrid>
      <w:tr w:rsidR="00BB0801" w:rsidRPr="00280075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BB0801" w:rsidRPr="00280075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55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jpush</w:t>
            </w:r>
          </w:p>
        </w:tc>
      </w:tr>
      <w:tr w:rsidR="00BB0801" w:rsidRPr="00280075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55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BB0801" w:rsidRPr="00280075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55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json</w:t>
            </w:r>
          </w:p>
        </w:tc>
      </w:tr>
      <w:tr w:rsidR="00BB0801" w:rsidRPr="00280075" w:rsidDel="00F9774B" w:rsidTr="00015552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15552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</w:t>
            </w:r>
            <w:r w:rsidRPr="00280075">
              <w:rPr>
                <w:bCs/>
                <w:color w:val="595959"/>
                <w:spacing w:val="5"/>
              </w:rPr>
              <w:t>UID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（货主：</w:t>
            </w:r>
            <w:r w:rsidRPr="00280075">
              <w:rPr>
                <w:bCs/>
                <w:color w:val="595959"/>
                <w:spacing w:val="5"/>
              </w:rPr>
              <w:t>u+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u2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司机：</w:t>
            </w:r>
            <w:r w:rsidRPr="00280075">
              <w:rPr>
                <w:bCs/>
                <w:color w:val="595959"/>
                <w:spacing w:val="5"/>
              </w:rPr>
              <w:t>d+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d1</w:t>
            </w:r>
          </w:p>
          <w:p w:rsidR="00BB0801" w:rsidRPr="00280075" w:rsidRDefault="00BB0801" w:rsidP="00015552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:rsidR="00BB0801" w:rsidRDefault="00BB0801" w:rsidP="00E076B2"/>
    <w:p w:rsidR="00BB0801" w:rsidRDefault="00BB0801" w:rsidP="009E7C72">
      <w:pPr>
        <w:ind w:firstLine="420"/>
      </w:pPr>
      <w:r>
        <w:rPr>
          <w:rFonts w:hint="eastAsia"/>
          <w:b/>
        </w:rPr>
        <w:t>数据详情</w:t>
      </w:r>
      <w:r>
        <w:rPr>
          <w:b/>
        </w:rPr>
        <w:t>-</w:t>
      </w: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B0801" w:rsidRPr="00280075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F54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货源推送类型为</w:t>
            </w:r>
            <w:r w:rsidRPr="00280075">
              <w:rPr>
                <w:b/>
                <w:bCs/>
                <w:color w:val="FF0000"/>
                <w:spacing w:val="5"/>
              </w:rPr>
              <w:t>5</w:t>
            </w:r>
          </w:p>
        </w:tc>
      </w:tr>
      <w:tr w:rsidR="00BB0801" w:rsidRPr="00280075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DE76C9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Tr="00DE76C9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</w:tbl>
    <w:p w:rsidR="00BB0801" w:rsidRDefault="00BB0801" w:rsidP="009E7C72"/>
    <w:p w:rsidR="00BB0801" w:rsidRDefault="00BB0801" w:rsidP="00E076B2">
      <w:r w:rsidRPr="007071F8">
        <w:rPr>
          <w:rFonts w:hint="eastAsia"/>
        </w:rPr>
        <w:t>为保证兼容性，继续</w:t>
      </w:r>
      <w:r>
        <w:rPr>
          <w:rFonts w:hint="eastAsia"/>
        </w:rPr>
        <w:t>采用</w:t>
      </w:r>
      <w:r>
        <w:t>XMPP</w:t>
      </w:r>
      <w:r>
        <w:rPr>
          <w:rFonts w:hint="eastAsia"/>
        </w:rPr>
        <w:t>再推送一份，见附录</w:t>
      </w:r>
      <w:r>
        <w:t>1</w:t>
      </w:r>
    </w:p>
    <w:p w:rsidR="00BB0801" w:rsidRDefault="00BB0801" w:rsidP="00E076B2">
      <w:r>
        <w:t>msgType:5</w:t>
      </w:r>
    </w:p>
    <w:p w:rsidR="00BB0801" w:rsidRDefault="00BB0801" w:rsidP="00E076B2">
      <w:r>
        <w:rPr>
          <w:rFonts w:hint="eastAsia"/>
        </w:rPr>
        <w:t>内容：采用</w:t>
      </w:r>
      <w:r>
        <w:t>json</w:t>
      </w:r>
      <w:r>
        <w:rPr>
          <w:rFonts w:hint="eastAsia"/>
        </w:rPr>
        <w:t>格式</w:t>
      </w:r>
    </w:p>
    <w:p w:rsidR="00BB0801" w:rsidRDefault="00BB0801" w:rsidP="005F7808">
      <w:pPr>
        <w:ind w:firstLine="420"/>
      </w:pPr>
      <w:r>
        <w:rPr>
          <w:rFonts w:hint="eastAsia"/>
          <w:b/>
        </w:rPr>
        <w:t>新货源详情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000"/>
        <w:gridCol w:w="1265"/>
        <w:gridCol w:w="1224"/>
        <w:gridCol w:w="25"/>
        <w:gridCol w:w="1707"/>
        <w:gridCol w:w="1823"/>
        <w:gridCol w:w="36"/>
      </w:tblGrid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  <w:tc>
          <w:tcPr>
            <w:tcW w:w="1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描述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id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订单号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2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3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start_district_str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出发地区县字符串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end_province_str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目的地省份字符串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end_city_str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目的地城市字符串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end_district_str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目的地区县字符串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cargo_desc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货物名称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货物类别字符串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car_length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要求车长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目前货主发布未填写该字段，</w:t>
            </w:r>
          </w:p>
        </w:tc>
      </w:tr>
      <w:tr w:rsidR="00BB0801" w:rsidRPr="00280075" w:rsidDel="00F9774B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cargo_number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Del="00F9774B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Del="00F9774B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1-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车</w:t>
            </w:r>
          </w:p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2-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吨</w:t>
            </w:r>
          </w:p>
          <w:p w:rsidR="00BB0801" w:rsidRPr="00280075" w:rsidDel="00F9774B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3-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方</w:t>
            </w:r>
          </w:p>
        </w:tc>
      </w:tr>
      <w:tr w:rsidR="00BB0801" w:rsidRPr="00280075" w:rsidDel="00F9774B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cargo_unit_name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货物数量单位字符串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车、吨、方</w:t>
            </w:r>
          </w:p>
        </w:tc>
      </w:tr>
      <w:tr w:rsidR="00BB0801" w:rsidRPr="00280075" w:rsidDel="00F9774B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unit_price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货物单价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price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货物价格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ship_type_str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运输方式字符串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rPr>
          <w:gridAfter w:val="1"/>
          <w:wAfter w:w="36" w:type="dxa"/>
        </w:trPr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car_type_str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货车类型字符串</w:t>
            </w:r>
          </w:p>
        </w:tc>
        <w:tc>
          <w:tcPr>
            <w:tcW w:w="182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1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图片地址</w:t>
            </w: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2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cargo_photo3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否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货物照片</w:t>
            </w:r>
            <w:r w:rsidRPr="00280075">
              <w:rPr>
                <w:bCs/>
                <w:color w:val="595959"/>
                <w:spacing w:val="5"/>
              </w:rPr>
              <w:t>3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loading_time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装车时间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</w:t>
            </w: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cargo_remark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String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补充说明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validate_time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有效截止日期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使用</w:t>
            </w:r>
            <w:r w:rsidRPr="00280075">
              <w:rPr>
                <w:bCs/>
                <w:color w:val="595959"/>
                <w:spacing w:val="5"/>
              </w:rPr>
              <w:t>long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型日期的毫秒数表示，表示货单的有效截止日期</w:t>
            </w: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user_bond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押金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单位：元，整数</w:t>
            </w: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score1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履约诚信度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score2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信息真实度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score3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付款及时率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81256F">
        <w:tc>
          <w:tcPr>
            <w:tcW w:w="2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score</w:t>
            </w:r>
          </w:p>
        </w:tc>
        <w:tc>
          <w:tcPr>
            <w:tcW w:w="1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double</w:t>
            </w:r>
          </w:p>
        </w:tc>
        <w:tc>
          <w:tcPr>
            <w:tcW w:w="12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70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综合评分</w:t>
            </w:r>
          </w:p>
        </w:tc>
        <w:tc>
          <w:tcPr>
            <w:tcW w:w="185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81256F">
            <w:pPr>
              <w:rPr>
                <w:bCs/>
                <w:color w:val="595959"/>
                <w:spacing w:val="5"/>
              </w:rPr>
            </w:pPr>
          </w:p>
        </w:tc>
      </w:tr>
    </w:tbl>
    <w:p w:rsidR="00BB0801" w:rsidRDefault="00BB0801" w:rsidP="00E076B2"/>
    <w:p w:rsidR="00BB0801" w:rsidRDefault="00BB0801" w:rsidP="00E076B2"/>
    <w:p w:rsidR="00BB0801" w:rsidRDefault="00BB0801" w:rsidP="009E4598">
      <w:pPr>
        <w:pStyle w:val="ListParagraph"/>
        <w:numPr>
          <w:ilvl w:val="2"/>
          <w:numId w:val="31"/>
        </w:numPr>
        <w:ind w:left="709" w:firstLineChars="0"/>
        <w:outlineLvl w:val="2"/>
      </w:pPr>
      <w:bookmarkStart w:id="76" w:name="_Toc358847083"/>
      <w:r>
        <w:rPr>
          <w:rFonts w:hint="eastAsia"/>
        </w:rPr>
        <w:t>发送聊天信息</w:t>
      </w:r>
      <w:bookmarkEnd w:id="76"/>
    </w:p>
    <w:p w:rsidR="00BB0801" w:rsidRDefault="00BB0801" w:rsidP="00B32A1E">
      <w:r>
        <w:rPr>
          <w:rFonts w:hint="eastAsia"/>
        </w:rPr>
        <w:t>使用</w:t>
      </w:r>
      <w:r>
        <w:t>XMPP</w:t>
      </w:r>
      <w:r>
        <w:rPr>
          <w:rFonts w:hint="eastAsia"/>
        </w:rPr>
        <w:t>发送，使用司机、货主</w:t>
      </w:r>
      <w:r>
        <w:t>ID</w:t>
      </w:r>
      <w:r w:rsidDel="00E50D9A">
        <w:t xml:space="preserve"> </w:t>
      </w:r>
      <w:r>
        <w:rPr>
          <w:rFonts w:hint="eastAsia"/>
        </w:rPr>
        <w:t>，规则如下：</w:t>
      </w:r>
    </w:p>
    <w:p w:rsidR="00BB0801" w:rsidRDefault="00BB0801" w:rsidP="00B32A1E">
      <w:r>
        <w:rPr>
          <w:rFonts w:hint="eastAsia"/>
        </w:rPr>
        <w:t>司机：</w:t>
      </w:r>
      <w:r>
        <w:t>d+</w:t>
      </w:r>
      <w:r>
        <w:rPr>
          <w:rFonts w:hint="eastAsia"/>
        </w:rPr>
        <w:t>司机</w:t>
      </w:r>
      <w:r>
        <w:t>ID</w:t>
      </w:r>
    </w:p>
    <w:p w:rsidR="00BB0801" w:rsidRDefault="00BB0801" w:rsidP="00B32A1E">
      <w:r>
        <w:rPr>
          <w:rFonts w:hint="eastAsia"/>
        </w:rPr>
        <w:t>货主：</w:t>
      </w:r>
      <w:r>
        <w:t>u+</w:t>
      </w:r>
      <w:r>
        <w:rPr>
          <w:rFonts w:hint="eastAsia"/>
        </w:rPr>
        <w:t>货主</w:t>
      </w:r>
      <w:r>
        <w:t>ID</w:t>
      </w:r>
    </w:p>
    <w:p w:rsidR="00BB0801" w:rsidRDefault="00BB0801" w:rsidP="00B32A1E">
      <w:r>
        <w:rPr>
          <w:rFonts w:hint="eastAsia"/>
        </w:rPr>
        <w:t>登录密码与用户密码相同</w:t>
      </w:r>
    </w:p>
    <w:p w:rsidR="00BB0801" w:rsidRDefault="00BB0801" w:rsidP="00E076B2">
      <w:r>
        <w:t>JID</w:t>
      </w:r>
      <w:r>
        <w:rPr>
          <w:rFonts w:hint="eastAsia"/>
        </w:rPr>
        <w:t>所在域：</w:t>
      </w:r>
      <w:hyperlink r:id="rId13" w:history="1">
        <w:r w:rsidRPr="009A5B38">
          <w:rPr>
            <w:rStyle w:val="Hyperlink"/>
          </w:rPr>
          <w:t>www.1yunbao.com</w:t>
        </w:r>
      </w:hyperlink>
    </w:p>
    <w:p w:rsidR="00BB0801" w:rsidRDefault="00BB0801" w:rsidP="00E076B2">
      <w:r>
        <w:rPr>
          <w:rFonts w:hint="eastAsia"/>
        </w:rPr>
        <w:t>服务器：</w:t>
      </w:r>
      <w:hyperlink r:id="rId14" w:history="1">
        <w:r w:rsidRPr="009A5B38">
          <w:rPr>
            <w:rStyle w:val="Hyperlink"/>
          </w:rPr>
          <w:t>www.1yunbao.com</w:t>
        </w:r>
      </w:hyperlink>
    </w:p>
    <w:p w:rsidR="00BB0801" w:rsidRDefault="00BB0801" w:rsidP="00E076B2">
      <w:r>
        <w:rPr>
          <w:rFonts w:hint="eastAsia"/>
        </w:rPr>
        <w:t>端口号：</w:t>
      </w:r>
      <w:r>
        <w:t>5222</w:t>
      </w:r>
    </w:p>
    <w:p w:rsidR="00BB0801" w:rsidRDefault="00BB0801" w:rsidP="00E076B2">
      <w:r>
        <w:t>http-bind</w:t>
      </w:r>
      <w:r>
        <w:rPr>
          <w:rFonts w:hint="eastAsia"/>
        </w:rPr>
        <w:t>：</w:t>
      </w:r>
      <w:hyperlink r:id="rId15" w:history="1">
        <w:r w:rsidRPr="004D7584">
          <w:rPr>
            <w:rStyle w:val="Hyperlink"/>
          </w:rPr>
          <w:t>http://www.1yunbao.com/http-bind</w:t>
        </w:r>
      </w:hyperlink>
    </w:p>
    <w:p w:rsidR="00BB0801" w:rsidRDefault="00BB0801" w:rsidP="00E076B2"/>
    <w:p w:rsidR="00BB0801" w:rsidRPr="001914B9" w:rsidRDefault="00BB0801" w:rsidP="009E4598">
      <w:pPr>
        <w:pStyle w:val="ListParagraph"/>
        <w:numPr>
          <w:ilvl w:val="2"/>
          <w:numId w:val="31"/>
        </w:numPr>
        <w:ind w:firstLineChars="0"/>
        <w:outlineLvl w:val="2"/>
        <w:rPr>
          <w:highlight w:val="yellow"/>
        </w:rPr>
      </w:pPr>
      <w:bookmarkStart w:id="77" w:name="_Toc358847084"/>
      <w:r w:rsidRPr="001914B9">
        <w:rPr>
          <w:rFonts w:hint="eastAsia"/>
          <w:highlight w:val="yellow"/>
        </w:rPr>
        <w:t>信息中心新消息推送（推送到货主端、司机端）</w:t>
      </w:r>
      <w:bookmarkEnd w:id="77"/>
    </w:p>
    <w:p w:rsidR="00BB0801" w:rsidRDefault="00BB0801" w:rsidP="007071F8">
      <w:r>
        <w:rPr>
          <w:rFonts w:hint="eastAsia"/>
        </w:rPr>
        <w:t>采用</w:t>
      </w:r>
      <w:r>
        <w:t>jpush</w:t>
      </w:r>
      <w:r>
        <w:rPr>
          <w:rFonts w:hint="eastAsia"/>
        </w:rPr>
        <w:t>进行推送</w:t>
      </w:r>
    </w:p>
    <w:tbl>
      <w:tblPr>
        <w:tblW w:w="8085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2415"/>
        <w:gridCol w:w="5670"/>
      </w:tblGrid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名称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类型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jpush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推送方法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sendNotificationWithAlias</w:t>
            </w:r>
          </w:p>
        </w:tc>
      </w:tr>
      <w:tr w:rsidR="00BB0801" w:rsidRPr="00280075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数据格式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json</w:t>
            </w:r>
          </w:p>
        </w:tc>
      </w:tr>
      <w:tr w:rsidR="00BB0801" w:rsidRPr="00280075" w:rsidDel="00F9774B" w:rsidTr="00DE76C9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alias</w:t>
            </w:r>
          </w:p>
        </w:tc>
        <w:tc>
          <w:tcPr>
            <w:tcW w:w="56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</w:t>
            </w:r>
            <w:r w:rsidRPr="00280075">
              <w:rPr>
                <w:bCs/>
                <w:color w:val="595959"/>
                <w:spacing w:val="5"/>
              </w:rPr>
              <w:t>UID</w:t>
            </w:r>
          </w:p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（货主：</w:t>
            </w:r>
            <w:r w:rsidRPr="00280075">
              <w:rPr>
                <w:bCs/>
                <w:color w:val="595959"/>
                <w:spacing w:val="5"/>
              </w:rPr>
              <w:t>u+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货主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u2</w:t>
            </w:r>
          </w:p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司机：</w:t>
            </w:r>
            <w:r w:rsidRPr="00280075">
              <w:rPr>
                <w:bCs/>
                <w:color w:val="595959"/>
                <w:spacing w:val="5"/>
              </w:rPr>
              <w:t>d+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司机</w:t>
            </w:r>
            <w:r w:rsidRPr="00280075">
              <w:rPr>
                <w:bCs/>
                <w:color w:val="595959"/>
                <w:spacing w:val="5"/>
              </w:rPr>
              <w:t>ID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，如：</w:t>
            </w:r>
            <w:r w:rsidRPr="00280075">
              <w:rPr>
                <w:bCs/>
                <w:color w:val="595959"/>
                <w:spacing w:val="5"/>
              </w:rPr>
              <w:t>d1</w:t>
            </w:r>
          </w:p>
          <w:p w:rsidR="00BB0801" w:rsidRPr="00280075" w:rsidRDefault="00BB0801" w:rsidP="007071F8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）</w:t>
            </w:r>
          </w:p>
        </w:tc>
      </w:tr>
    </w:tbl>
    <w:p w:rsidR="00BB0801" w:rsidRDefault="00BB0801" w:rsidP="007071F8"/>
    <w:p w:rsidR="00BB0801" w:rsidRDefault="00BB0801" w:rsidP="007071F8">
      <w:pPr>
        <w:ind w:firstLine="420"/>
      </w:pPr>
      <w:r>
        <w:rPr>
          <w:rFonts w:hint="eastAsia"/>
          <w:b/>
        </w:rPr>
        <w:t>数据详情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msg_type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消息类型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信息中心的新消息，该类型始终为</w:t>
            </w:r>
            <w:r w:rsidRPr="00280075">
              <w:rPr>
                <w:b/>
                <w:bCs/>
                <w:color w:val="FF0000"/>
                <w:spacing w:val="5"/>
              </w:rPr>
              <w:t>7</w:t>
            </w: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msg_count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DE76C9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DE76C9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DateTime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:rsidR="00BB0801" w:rsidRDefault="00BB0801" w:rsidP="006629A5">
      <w:pPr>
        <w:ind w:firstLine="420"/>
        <w:rPr>
          <w:b/>
        </w:rPr>
      </w:pPr>
    </w:p>
    <w:p w:rsidR="00BB0801" w:rsidRDefault="00BB0801" w:rsidP="006629A5">
      <w:pPr>
        <w:ind w:firstLine="420"/>
        <w:rPr>
          <w:b/>
        </w:rPr>
      </w:pPr>
      <w:r>
        <w:rPr>
          <w:rFonts w:hint="eastAsia"/>
          <w:b/>
        </w:rPr>
        <w:t>为保证兼容性，继续采用</w:t>
      </w:r>
      <w:r>
        <w:rPr>
          <w:b/>
        </w:rPr>
        <w:t>XMPP</w:t>
      </w:r>
      <w:r>
        <w:rPr>
          <w:rFonts w:hint="eastAsia"/>
          <w:b/>
        </w:rPr>
        <w:t>再进行推送一次</w:t>
      </w:r>
    </w:p>
    <w:p w:rsidR="00BB0801" w:rsidRDefault="00BB0801" w:rsidP="006629A5">
      <w:pPr>
        <w:ind w:firstLine="420"/>
        <w:rPr>
          <w:b/>
        </w:rPr>
      </w:pPr>
      <w:r>
        <w:rPr>
          <w:b/>
        </w:rPr>
        <w:t>msgType</w:t>
      </w:r>
      <w:r>
        <w:rPr>
          <w:rFonts w:hint="eastAsia"/>
          <w:b/>
        </w:rPr>
        <w:t>：</w:t>
      </w:r>
      <w:r>
        <w:rPr>
          <w:b/>
        </w:rPr>
        <w:t>7</w:t>
      </w:r>
    </w:p>
    <w:p w:rsidR="00BB0801" w:rsidRDefault="00BB0801" w:rsidP="006629A5">
      <w:pPr>
        <w:ind w:firstLine="420"/>
        <w:rPr>
          <w:b/>
        </w:rPr>
      </w:pPr>
      <w:r>
        <w:rPr>
          <w:rFonts w:hint="eastAsia"/>
          <w:b/>
        </w:rPr>
        <w:t>数据格式：</w:t>
      </w:r>
      <w:r>
        <w:rPr>
          <w:b/>
        </w:rPr>
        <w:t>json</w:t>
      </w:r>
    </w:p>
    <w:p w:rsidR="00BB0801" w:rsidRDefault="00BB0801" w:rsidP="006629A5">
      <w:pPr>
        <w:ind w:firstLine="420"/>
      </w:pPr>
      <w:r>
        <w:rPr>
          <w:rFonts w:hint="eastAsia"/>
          <w:b/>
        </w:rPr>
        <w:t>说明：</w:t>
      </w:r>
      <w:r>
        <w:rPr>
          <w:rFonts w:hint="eastAsia"/>
          <w:kern w:val="0"/>
        </w:rPr>
        <w:t>收到该消息之后，手机客户端需调用“公共</w:t>
      </w:r>
      <w:r>
        <w:rPr>
          <w:kern w:val="0"/>
        </w:rPr>
        <w:t>-</w:t>
      </w:r>
      <w:r>
        <w:rPr>
          <w:rFonts w:hint="eastAsia"/>
          <w:kern w:val="0"/>
        </w:rPr>
        <w:t>信息中心</w:t>
      </w:r>
      <w:r>
        <w:rPr>
          <w:kern w:val="0"/>
        </w:rPr>
        <w:t>”</w:t>
      </w:r>
      <w:r>
        <w:rPr>
          <w:rFonts w:hint="eastAsia"/>
          <w:kern w:val="0"/>
        </w:rPr>
        <w:t>接口获取最新信息</w:t>
      </w:r>
    </w:p>
    <w:p w:rsidR="00BB0801" w:rsidRPr="002E2E33" w:rsidRDefault="00BB0801" w:rsidP="006629A5">
      <w:pPr>
        <w:ind w:firstLine="420"/>
        <w:rPr>
          <w:b/>
          <w:bCs/>
          <w:color w:val="595959"/>
          <w:spacing w:val="5"/>
        </w:rPr>
      </w:pPr>
      <w:r>
        <w:rPr>
          <w:rFonts w:hint="eastAsia"/>
          <w:b/>
          <w:bCs/>
          <w:color w:val="595959"/>
          <w:spacing w:val="5"/>
        </w:rPr>
        <w:t>推送数据</w:t>
      </w:r>
    </w:p>
    <w:tbl>
      <w:tblPr>
        <w:tblW w:w="8080" w:type="dxa"/>
        <w:tblInd w:w="528" w:type="dxa"/>
        <w:tblCellMar>
          <w:left w:w="0" w:type="dxa"/>
          <w:right w:w="0" w:type="dxa"/>
        </w:tblCellMar>
        <w:tblLook w:val="00A0"/>
      </w:tblPr>
      <w:tblGrid>
        <w:gridCol w:w="1560"/>
        <w:gridCol w:w="1417"/>
        <w:gridCol w:w="1276"/>
        <w:gridCol w:w="1843"/>
        <w:gridCol w:w="1984"/>
      </w:tblGrid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参数类型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是否必需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参数描述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pct10" w:color="D9D9D9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rFonts w:hint="eastAsia"/>
                <w:b/>
                <w:bCs/>
                <w:color w:val="595959"/>
                <w:spacing w:val="5"/>
              </w:rPr>
              <w:t>备注</w:t>
            </w: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msg_count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int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新消息数量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</w:p>
        </w:tc>
      </w:tr>
      <w:tr w:rsidR="00BB0801" w:rsidRPr="00280075" w:rsidTr="00086147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/>
                <w:bCs/>
                <w:color w:val="595959"/>
                <w:spacing w:val="5"/>
              </w:rPr>
            </w:pPr>
            <w:r w:rsidRPr="00280075">
              <w:rPr>
                <w:b/>
                <w:bCs/>
                <w:color w:val="595959"/>
                <w:spacing w:val="5"/>
              </w:rPr>
              <w:t>last_read_msg</w:t>
            </w:r>
          </w:p>
        </w:tc>
        <w:tc>
          <w:tcPr>
            <w:tcW w:w="14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long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是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rFonts w:hint="eastAsia"/>
                <w:bCs/>
                <w:color w:val="595959"/>
                <w:spacing w:val="5"/>
              </w:rPr>
              <w:t>用户最后读取消息的时间</w:t>
            </w:r>
          </w:p>
        </w:tc>
        <w:tc>
          <w:tcPr>
            <w:tcW w:w="198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0801" w:rsidRPr="00280075" w:rsidRDefault="00BB0801" w:rsidP="00086147">
            <w:pPr>
              <w:rPr>
                <w:bCs/>
                <w:color w:val="595959"/>
                <w:spacing w:val="5"/>
              </w:rPr>
            </w:pPr>
            <w:r w:rsidRPr="00280075">
              <w:rPr>
                <w:bCs/>
                <w:color w:val="595959"/>
                <w:spacing w:val="5"/>
              </w:rPr>
              <w:t>DateTime</w:t>
            </w:r>
            <w:r w:rsidRPr="00280075">
              <w:rPr>
                <w:rFonts w:hint="eastAsia"/>
                <w:bCs/>
                <w:color w:val="595959"/>
                <w:spacing w:val="5"/>
              </w:rPr>
              <w:t>类型</w:t>
            </w:r>
          </w:p>
        </w:tc>
      </w:tr>
    </w:tbl>
    <w:p w:rsidR="00BB0801" w:rsidRPr="006629A5" w:rsidRDefault="00BB0801" w:rsidP="00E076B2"/>
    <w:p w:rsidR="00BB0801" w:rsidRDefault="00BB0801" w:rsidP="00E076B2"/>
    <w:p w:rsidR="00BB0801" w:rsidRDefault="00BB0801" w:rsidP="009E4598">
      <w:pPr>
        <w:pStyle w:val="ListParagraph"/>
        <w:numPr>
          <w:ilvl w:val="0"/>
          <w:numId w:val="31"/>
        </w:numPr>
        <w:ind w:firstLineChars="0"/>
        <w:outlineLvl w:val="0"/>
        <w:rPr>
          <w:sz w:val="28"/>
        </w:rPr>
      </w:pPr>
      <w:bookmarkStart w:id="78" w:name="_Toc358847085"/>
      <w:r w:rsidRPr="0081256F">
        <w:rPr>
          <w:rFonts w:hint="eastAsia"/>
          <w:sz w:val="28"/>
        </w:rPr>
        <w:t>附录</w:t>
      </w:r>
      <w:bookmarkEnd w:id="78"/>
    </w:p>
    <w:p w:rsidR="00BB0801" w:rsidRPr="0081256F" w:rsidRDefault="00BB0801" w:rsidP="009E4598">
      <w:pPr>
        <w:pStyle w:val="ListParagraph"/>
        <w:numPr>
          <w:ilvl w:val="1"/>
          <w:numId w:val="31"/>
        </w:numPr>
        <w:tabs>
          <w:tab w:val="left" w:pos="567"/>
        </w:tabs>
        <w:ind w:left="142" w:firstLineChars="0" w:firstLine="0"/>
        <w:outlineLvl w:val="1"/>
        <w:rPr>
          <w:sz w:val="24"/>
        </w:rPr>
      </w:pPr>
      <w:bookmarkStart w:id="79" w:name="_Toc358847086"/>
      <w:r w:rsidRPr="0081256F">
        <w:rPr>
          <w:rFonts w:hint="eastAsia"/>
          <w:sz w:val="24"/>
        </w:rPr>
        <w:t>附录</w:t>
      </w:r>
      <w:r w:rsidRPr="0081256F">
        <w:rPr>
          <w:sz w:val="24"/>
        </w:rPr>
        <w:t>1-XMPP</w:t>
      </w:r>
      <w:r w:rsidRPr="0081256F">
        <w:rPr>
          <w:rFonts w:hint="eastAsia"/>
          <w:sz w:val="24"/>
        </w:rPr>
        <w:t>即时消息通信格式</w:t>
      </w:r>
      <w:bookmarkEnd w:id="79"/>
    </w:p>
    <w:p w:rsidR="00BB0801" w:rsidRDefault="00BB0801" w:rsidP="00AC7227">
      <w:pPr>
        <w:jc w:val="center"/>
        <w:rPr>
          <w:rFonts w:ascii="仿宋" w:eastAsia="仿宋" w:hAnsi="仿宋"/>
          <w:sz w:val="32"/>
          <w:szCs w:val="32"/>
        </w:rPr>
      </w:pPr>
      <w:r w:rsidRPr="00743660">
        <w:rPr>
          <w:rFonts w:ascii="仿宋" w:eastAsia="仿宋" w:hAnsi="仿宋"/>
          <w:sz w:val="32"/>
          <w:szCs w:val="32"/>
        </w:rPr>
        <w:t>XMPP</w:t>
      </w:r>
      <w:r w:rsidRPr="00743660">
        <w:rPr>
          <w:rFonts w:ascii="仿宋" w:eastAsia="仿宋" w:hAnsi="仿宋" w:hint="eastAsia"/>
          <w:sz w:val="32"/>
          <w:szCs w:val="32"/>
        </w:rPr>
        <w:t>即时消息通信格式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1264"/>
        <w:gridCol w:w="4266"/>
        <w:gridCol w:w="1264"/>
      </w:tblGrid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字段类型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字段描述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/>
                <w:sz w:val="30"/>
                <w:szCs w:val="30"/>
              </w:rPr>
              <w:t>message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消息体主节点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/>
                <w:sz w:val="30"/>
                <w:szCs w:val="30"/>
              </w:rPr>
              <w:t>from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消息发送方</w:t>
            </w:r>
            <w:r w:rsidRPr="00280075">
              <w:rPr>
                <w:rFonts w:ascii="仿宋" w:eastAsia="仿宋" w:hAnsi="仿宋"/>
                <w:sz w:val="30"/>
                <w:szCs w:val="30"/>
              </w:rPr>
              <w:t>jid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/>
                <w:sz w:val="30"/>
                <w:szCs w:val="30"/>
              </w:rPr>
              <w:t>to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属性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消息接收方</w:t>
            </w:r>
            <w:r w:rsidRPr="00280075">
              <w:rPr>
                <w:rFonts w:ascii="仿宋" w:eastAsia="仿宋" w:hAnsi="仿宋"/>
                <w:sz w:val="30"/>
                <w:szCs w:val="30"/>
              </w:rPr>
              <w:t>jid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body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消息内容主体</w:t>
            </w:r>
            <w:r w:rsidRPr="00280075">
              <w:rPr>
                <w:rFonts w:ascii="仿宋" w:eastAsia="仿宋" w:hAnsi="仿宋"/>
                <w:sz w:val="32"/>
                <w:szCs w:val="32"/>
              </w:rPr>
              <w:t>(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文本内容</w:t>
            </w:r>
            <w:r w:rsidRPr="00280075">
              <w:rPr>
                <w:rFonts w:ascii="仿宋" w:eastAsia="仿宋" w:hAnsi="仿宋"/>
                <w:sz w:val="32"/>
                <w:szCs w:val="32"/>
              </w:rPr>
              <w:t>,url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，坐标格式</w:t>
            </w:r>
            <w:r w:rsidRPr="00280075">
              <w:rPr>
                <w:rFonts w:ascii="仿宋" w:eastAsia="仿宋" w:hAnsi="仿宋"/>
                <w:sz w:val="32"/>
                <w:szCs w:val="32"/>
              </w:rPr>
              <w:t>(lat,lng))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sz w:val="28"/>
                <w:szCs w:val="28"/>
              </w:rPr>
              <w:t>properties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消息其它属性描述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sz w:val="28"/>
                <w:szCs w:val="28"/>
              </w:rPr>
            </w:pPr>
            <w:r w:rsidRPr="00280075">
              <w:rPr>
                <w:sz w:val="28"/>
                <w:szCs w:val="28"/>
              </w:rPr>
              <w:t>xmlns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属性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hyperlink r:id="rId16" w:history="1">
              <w:r w:rsidRPr="00280075">
                <w:rPr>
                  <w:rStyle w:val="Hyperlink"/>
                  <w:rFonts w:ascii="仿宋" w:eastAsia="仿宋" w:hAnsi="仿宋"/>
                  <w:sz w:val="30"/>
                  <w:szCs w:val="30"/>
                </w:rPr>
                <w:t>http://www.jivesoftware.com</w:t>
              </w:r>
            </w:hyperlink>
          </w:p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/>
                <w:sz w:val="30"/>
                <w:szCs w:val="30"/>
              </w:rPr>
              <w:t>/xmlns/xmpp/properties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sz w:val="28"/>
                <w:szCs w:val="28"/>
              </w:rPr>
            </w:pPr>
            <w:r w:rsidRPr="00280075">
              <w:rPr>
                <w:sz w:val="28"/>
                <w:szCs w:val="28"/>
              </w:rPr>
              <w:t>property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消息属性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sz w:val="28"/>
                <w:szCs w:val="28"/>
              </w:rPr>
            </w:pPr>
            <w:r w:rsidRPr="00280075">
              <w:rPr>
                <w:sz w:val="28"/>
                <w:szCs w:val="28"/>
              </w:rPr>
              <w:t>name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消息属性名称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sz w:val="28"/>
                <w:szCs w:val="28"/>
              </w:rPr>
            </w:pPr>
            <w:r w:rsidRPr="00280075">
              <w:rPr>
                <w:sz w:val="28"/>
                <w:szCs w:val="28"/>
              </w:rPr>
              <w:t>value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消息属性值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sz w:val="28"/>
                <w:szCs w:val="28"/>
              </w:rPr>
            </w:pPr>
            <w:r w:rsidRPr="00280075">
              <w:rPr>
                <w:sz w:val="28"/>
                <w:szCs w:val="28"/>
              </w:rPr>
              <w:t>type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节点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0"/>
                <w:szCs w:val="30"/>
              </w:rPr>
            </w:pPr>
            <w:r w:rsidRPr="00280075">
              <w:rPr>
                <w:rFonts w:ascii="仿宋" w:eastAsia="仿宋" w:hAnsi="仿宋" w:hint="eastAsia"/>
                <w:sz w:val="30"/>
                <w:szCs w:val="30"/>
              </w:rPr>
              <w:t>消息属性类型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否</w:t>
            </w:r>
          </w:p>
        </w:tc>
      </w:tr>
    </w:tbl>
    <w:p w:rsidR="00BB0801" w:rsidRDefault="00BB0801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消息其他属性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0"/>
        <w:gridCol w:w="2130"/>
        <w:gridCol w:w="2131"/>
        <w:gridCol w:w="2131"/>
      </w:tblGrid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名称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描述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是否必须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msgId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long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距</w:t>
            </w:r>
            <w:r w:rsidRPr="00280075">
              <w:rPr>
                <w:rFonts w:ascii="仿宋" w:eastAsia="仿宋" w:hAnsi="仿宋"/>
                <w:sz w:val="32"/>
                <w:szCs w:val="32"/>
              </w:rPr>
              <w:t>1970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毫秒数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  <w:tr w:rsidR="00BB0801" w:rsidRPr="00280075" w:rsidTr="00280075"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msgType</w:t>
            </w:r>
          </w:p>
        </w:tc>
        <w:tc>
          <w:tcPr>
            <w:tcW w:w="2130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integer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消息类型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1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普通文本，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2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图片消息，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3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语音消息，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>4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位置信息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 xml:space="preserve">5 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新货源消息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 xml:space="preserve">6 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司机位置上报命令</w:t>
            </w:r>
          </w:p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/>
                <w:sz w:val="32"/>
                <w:szCs w:val="32"/>
              </w:rPr>
              <w:t xml:space="preserve">7 </w:t>
            </w:r>
            <w:r w:rsidRPr="00280075">
              <w:rPr>
                <w:rFonts w:ascii="仿宋" w:eastAsia="仿宋" w:hAnsi="仿宋" w:hint="eastAsia"/>
                <w:sz w:val="32"/>
                <w:szCs w:val="32"/>
              </w:rPr>
              <w:t>信息中心收到新消息推送</w:t>
            </w:r>
          </w:p>
        </w:tc>
        <w:tc>
          <w:tcPr>
            <w:tcW w:w="2131" w:type="dxa"/>
          </w:tcPr>
          <w:p w:rsidR="00BB0801" w:rsidRPr="00280075" w:rsidRDefault="00BB0801" w:rsidP="00236141">
            <w:pPr>
              <w:rPr>
                <w:rFonts w:ascii="仿宋" w:eastAsia="仿宋" w:hAnsi="仿宋"/>
                <w:sz w:val="32"/>
                <w:szCs w:val="32"/>
              </w:rPr>
            </w:pPr>
            <w:r w:rsidRPr="00280075">
              <w:rPr>
                <w:rFonts w:ascii="仿宋" w:eastAsia="仿宋" w:hAnsi="仿宋" w:hint="eastAsia"/>
                <w:sz w:val="32"/>
                <w:szCs w:val="32"/>
              </w:rPr>
              <w:t>是</w:t>
            </w:r>
          </w:p>
        </w:tc>
      </w:tr>
    </w:tbl>
    <w:p w:rsidR="00BB0801" w:rsidRDefault="00BB0801" w:rsidP="00AC722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示例</w:t>
      </w:r>
      <w:r>
        <w:rPr>
          <w:rFonts w:ascii="仿宋" w:eastAsia="仿宋" w:hAnsi="仿宋"/>
          <w:sz w:val="32"/>
          <w:szCs w:val="32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BB0801" w:rsidRPr="00280075" w:rsidTr="00280075">
        <w:trPr>
          <w:trHeight w:val="635"/>
        </w:trPr>
        <w:tc>
          <w:tcPr>
            <w:tcW w:w="8522" w:type="dxa"/>
          </w:tcPr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&lt;message from="123@yukuai.com" to="321@yukuai.com" type="chat"&gt;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&lt;body&gt;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 w:hint="eastAsia"/>
                <w:sz w:val="24"/>
              </w:rPr>
              <w:t>这里是发给对方的内容，可以是文字，也可以是地址，根据</w:t>
            </w:r>
            <w:r w:rsidRPr="00280075">
              <w:rPr>
                <w:rFonts w:ascii="宋体" w:hAnsi="宋体"/>
                <w:sz w:val="24"/>
              </w:rPr>
              <w:t>type</w:t>
            </w:r>
            <w:r w:rsidRPr="00280075">
              <w:rPr>
                <w:rFonts w:ascii="宋体" w:hAnsi="宋体" w:hint="eastAsia"/>
                <w:sz w:val="24"/>
              </w:rPr>
              <w:t>解析，坐标格式</w:t>
            </w:r>
            <w:r w:rsidRPr="00280075">
              <w:rPr>
                <w:rFonts w:ascii="宋体" w:hAnsi="宋体"/>
                <w:sz w:val="24"/>
              </w:rPr>
              <w:t>(lat,lng)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&lt;/body&gt;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&lt;properties xmlns="http://www.jivesoftware.com/xmlns/xmpp/properties"&gt;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  <w:t>&lt;property&gt;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</w:r>
            <w:r w:rsidRPr="00280075">
              <w:rPr>
                <w:rFonts w:ascii="宋体" w:hAnsi="宋体"/>
                <w:sz w:val="24"/>
              </w:rPr>
              <w:tab/>
              <w:t>&lt;name&gt;msgId&lt;/name&gt;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</w:r>
            <w:r w:rsidRPr="00280075">
              <w:rPr>
                <w:rFonts w:ascii="宋体" w:hAnsi="宋体"/>
                <w:sz w:val="24"/>
              </w:rPr>
              <w:tab/>
              <w:t>&lt;value type="long"&gt;1363142589439&lt;/value&gt;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  <w:t>&lt;/property&gt;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  <w:t>&lt;property&gt;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</w:r>
            <w:r w:rsidRPr="00280075">
              <w:rPr>
                <w:rFonts w:ascii="宋体" w:hAnsi="宋体"/>
                <w:sz w:val="24"/>
              </w:rPr>
              <w:tab/>
              <w:t>&lt;name&gt;msgType&lt;/name&gt;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</w:r>
            <w:r w:rsidRPr="00280075">
              <w:rPr>
                <w:rFonts w:ascii="宋体" w:hAnsi="宋体"/>
                <w:sz w:val="24"/>
              </w:rPr>
              <w:tab/>
              <w:t>&lt;value type="int"&gt;1&lt;/value&gt;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ab/>
              <w:t>&lt;/property&gt;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&lt;/properties&gt;</w:t>
            </w:r>
          </w:p>
          <w:p w:rsidR="00BB0801" w:rsidRPr="00280075" w:rsidRDefault="00BB0801" w:rsidP="00236141">
            <w:pPr>
              <w:rPr>
                <w:rFonts w:ascii="宋体" w:hAnsi="宋体"/>
                <w:sz w:val="24"/>
              </w:rPr>
            </w:pPr>
            <w:r w:rsidRPr="00280075">
              <w:rPr>
                <w:rFonts w:ascii="宋体" w:hAnsi="宋体"/>
                <w:sz w:val="24"/>
              </w:rPr>
              <w:t>&lt;/message&gt;</w:t>
            </w:r>
          </w:p>
        </w:tc>
      </w:tr>
    </w:tbl>
    <w:p w:rsidR="00BB0801" w:rsidRDefault="00BB0801" w:rsidP="00E076B2"/>
    <w:p w:rsidR="00BB0801" w:rsidRDefault="00BB0801" w:rsidP="008115E0"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属性的为货源推送，具体字段信息，见</w:t>
      </w:r>
      <w:r>
        <w:t>3.4.2</w:t>
      </w:r>
      <w:r>
        <w:tab/>
      </w:r>
      <w:r>
        <w:rPr>
          <w:rFonts w:hint="eastAsia"/>
        </w:rPr>
        <w:t>新货源消息推送接口</w:t>
      </w:r>
    </w:p>
    <w:p w:rsidR="00BB0801" w:rsidRDefault="00BB0801" w:rsidP="008115E0">
      <w:r>
        <w:rPr>
          <w:kern w:val="0"/>
        </w:rPr>
        <w:t xml:space="preserve">msgType=6 </w:t>
      </w:r>
      <w:r>
        <w:rPr>
          <w:rFonts w:hint="eastAsia"/>
          <w:kern w:val="0"/>
        </w:rPr>
        <w:t>为司机位置汇报命令，请见</w:t>
      </w:r>
      <w:r>
        <w:rPr>
          <w:kern w:val="0"/>
        </w:rPr>
        <w:t>3.2.19</w:t>
      </w:r>
      <w:r>
        <w:rPr>
          <w:kern w:val="0"/>
        </w:rPr>
        <w:tab/>
      </w:r>
      <w:r>
        <w:rPr>
          <w:rFonts w:hint="eastAsia"/>
          <w:kern w:val="0"/>
        </w:rPr>
        <w:t>司机位置汇报命令（推送到司机端）</w:t>
      </w:r>
      <w:r>
        <w:rPr>
          <w:rFonts w:hint="eastAsia"/>
        </w:rPr>
        <w:t>当前仅规定了</w:t>
      </w:r>
      <w:r>
        <w:t>msgType=5</w:t>
      </w:r>
      <w:r>
        <w:rPr>
          <w:rFonts w:hint="eastAsia"/>
        </w:rPr>
        <w:t>属性的为货源推送，但具体字段信息，需请出</w:t>
      </w:r>
      <w:r>
        <w:t>UI</w:t>
      </w:r>
      <w:r>
        <w:rPr>
          <w:rFonts w:hint="eastAsia"/>
        </w:rPr>
        <w:t>确定。</w:t>
      </w:r>
    </w:p>
    <w:p w:rsidR="00BB0801" w:rsidRDefault="00BB0801" w:rsidP="008115E0">
      <w:r>
        <w:t xml:space="preserve">msgType=7 </w:t>
      </w:r>
      <w:r>
        <w:rPr>
          <w:rFonts w:hint="eastAsia"/>
        </w:rPr>
        <w:t>为信息中心新消息推送，请见</w:t>
      </w:r>
      <w:r>
        <w:t>3.4.4</w:t>
      </w:r>
      <w:r>
        <w:rPr>
          <w:rFonts w:hint="eastAsia"/>
        </w:rPr>
        <w:t>接口。</w:t>
      </w:r>
    </w:p>
    <w:p w:rsidR="00BB0801" w:rsidRDefault="00BB0801" w:rsidP="00E076B2"/>
    <w:p w:rsidR="00BB0801" w:rsidRPr="00CC674C" w:rsidRDefault="00BB0801" w:rsidP="00E076B2"/>
    <w:p w:rsidR="00BB0801" w:rsidRDefault="00BB0801" w:rsidP="00E076B2"/>
    <w:sectPr w:rsidR="00BB0801" w:rsidSect="005F6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801" w:rsidRDefault="00BB0801" w:rsidP="00035ADC">
      <w:pPr>
        <w:spacing w:after="0"/>
      </w:pPr>
      <w:r>
        <w:separator/>
      </w:r>
    </w:p>
  </w:endnote>
  <w:endnote w:type="continuationSeparator" w:id="0">
    <w:p w:rsidR="00BB0801" w:rsidRDefault="00BB0801" w:rsidP="00035AD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iti SC Light">
    <w:altName w:val="Times New Roman"/>
    <w:panose1 w:val="00000000000000000000"/>
    <w:charset w:val="50"/>
    <w:family w:val="auto"/>
    <w:notTrueType/>
    <w:pitch w:val="variable"/>
    <w:sig w:usb0="00000001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801" w:rsidRDefault="00BB0801" w:rsidP="00035ADC">
      <w:pPr>
        <w:spacing w:after="0"/>
      </w:pPr>
      <w:r>
        <w:separator/>
      </w:r>
    </w:p>
  </w:footnote>
  <w:footnote w:type="continuationSeparator" w:id="0">
    <w:p w:rsidR="00BB0801" w:rsidRDefault="00BB0801" w:rsidP="00035AD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E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">
    <w:nsid w:val="02AF17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>
    <w:nsid w:val="03BE39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">
    <w:nsid w:val="08E1606D"/>
    <w:multiLevelType w:val="hybridMultilevel"/>
    <w:tmpl w:val="F2F428D4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>
    <w:nsid w:val="0B9517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5">
    <w:nsid w:val="0E5E58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6">
    <w:nsid w:val="10FA6D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7">
    <w:nsid w:val="112453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8">
    <w:nsid w:val="15161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9">
    <w:nsid w:val="183C63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0">
    <w:nsid w:val="1A0453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>
    <w:nsid w:val="1B636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2">
    <w:nsid w:val="1D1553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3">
    <w:nsid w:val="217A79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4">
    <w:nsid w:val="218524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5">
    <w:nsid w:val="27E36C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6">
    <w:nsid w:val="2AE3041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7">
    <w:nsid w:val="2ED432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8">
    <w:nsid w:val="2F964D7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9">
    <w:nsid w:val="32DD10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0">
    <w:nsid w:val="35B640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1">
    <w:nsid w:val="36744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2">
    <w:nsid w:val="4388076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3">
    <w:nsid w:val="444262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4">
    <w:nsid w:val="46600D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5">
    <w:nsid w:val="4E2F36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6">
    <w:nsid w:val="4F4B2A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7">
    <w:nsid w:val="53DA16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8">
    <w:nsid w:val="54DF28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9">
    <w:nsid w:val="57A352D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0">
    <w:nsid w:val="58255207"/>
    <w:multiLevelType w:val="hybridMultilevel"/>
    <w:tmpl w:val="459E2B8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1">
    <w:nsid w:val="59AD0B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2">
    <w:nsid w:val="5D82175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3">
    <w:nsid w:val="60F969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4">
    <w:nsid w:val="66B756F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5">
    <w:nsid w:val="66BC01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6">
    <w:nsid w:val="67E210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7">
    <w:nsid w:val="68F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8">
    <w:nsid w:val="72BA08C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39">
    <w:nsid w:val="753E0A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50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40">
    <w:nsid w:val="7F4A0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30"/>
  </w:num>
  <w:num w:numId="4">
    <w:abstractNumId w:val="36"/>
  </w:num>
  <w:num w:numId="5">
    <w:abstractNumId w:val="40"/>
  </w:num>
  <w:num w:numId="6">
    <w:abstractNumId w:val="34"/>
  </w:num>
  <w:num w:numId="7">
    <w:abstractNumId w:val="12"/>
  </w:num>
  <w:num w:numId="8">
    <w:abstractNumId w:val="32"/>
  </w:num>
  <w:num w:numId="9">
    <w:abstractNumId w:val="20"/>
  </w:num>
  <w:num w:numId="10">
    <w:abstractNumId w:val="15"/>
  </w:num>
  <w:num w:numId="11">
    <w:abstractNumId w:val="1"/>
  </w:num>
  <w:num w:numId="12">
    <w:abstractNumId w:val="38"/>
  </w:num>
  <w:num w:numId="13">
    <w:abstractNumId w:val="9"/>
  </w:num>
  <w:num w:numId="14">
    <w:abstractNumId w:val="0"/>
  </w:num>
  <w:num w:numId="15">
    <w:abstractNumId w:val="2"/>
  </w:num>
  <w:num w:numId="16">
    <w:abstractNumId w:val="24"/>
  </w:num>
  <w:num w:numId="17">
    <w:abstractNumId w:val="33"/>
  </w:num>
  <w:num w:numId="18">
    <w:abstractNumId w:val="21"/>
  </w:num>
  <w:num w:numId="19">
    <w:abstractNumId w:val="7"/>
  </w:num>
  <w:num w:numId="20">
    <w:abstractNumId w:val="35"/>
  </w:num>
  <w:num w:numId="21">
    <w:abstractNumId w:val="28"/>
  </w:num>
  <w:num w:numId="22">
    <w:abstractNumId w:val="14"/>
  </w:num>
  <w:num w:numId="23">
    <w:abstractNumId w:val="37"/>
  </w:num>
  <w:num w:numId="24">
    <w:abstractNumId w:val="27"/>
  </w:num>
  <w:num w:numId="25">
    <w:abstractNumId w:val="26"/>
  </w:num>
  <w:num w:numId="26">
    <w:abstractNumId w:val="29"/>
  </w:num>
  <w:num w:numId="27">
    <w:abstractNumId w:val="19"/>
  </w:num>
  <w:num w:numId="28">
    <w:abstractNumId w:val="5"/>
  </w:num>
  <w:num w:numId="29">
    <w:abstractNumId w:val="23"/>
  </w:num>
  <w:num w:numId="30">
    <w:abstractNumId w:val="6"/>
  </w:num>
  <w:num w:numId="31">
    <w:abstractNumId w:val="10"/>
  </w:num>
  <w:num w:numId="32">
    <w:abstractNumId w:val="13"/>
  </w:num>
  <w:num w:numId="33">
    <w:abstractNumId w:val="17"/>
  </w:num>
  <w:num w:numId="34">
    <w:abstractNumId w:val="22"/>
  </w:num>
  <w:num w:numId="35">
    <w:abstractNumId w:val="18"/>
  </w:num>
  <w:num w:numId="36">
    <w:abstractNumId w:val="11"/>
  </w:num>
  <w:num w:numId="37">
    <w:abstractNumId w:val="8"/>
  </w:num>
  <w:num w:numId="38">
    <w:abstractNumId w:val="39"/>
  </w:num>
  <w:num w:numId="39">
    <w:abstractNumId w:val="31"/>
  </w:num>
  <w:num w:numId="40">
    <w:abstractNumId w:val="25"/>
  </w:num>
  <w:num w:numId="4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2E5C"/>
    <w:rsid w:val="000024AF"/>
    <w:rsid w:val="00004435"/>
    <w:rsid w:val="0000550C"/>
    <w:rsid w:val="00010CA2"/>
    <w:rsid w:val="00013ED3"/>
    <w:rsid w:val="00015552"/>
    <w:rsid w:val="00015740"/>
    <w:rsid w:val="00017E56"/>
    <w:rsid w:val="00020D45"/>
    <w:rsid w:val="0002127E"/>
    <w:rsid w:val="000237A8"/>
    <w:rsid w:val="00024EDF"/>
    <w:rsid w:val="00032AE7"/>
    <w:rsid w:val="00035ADC"/>
    <w:rsid w:val="00041251"/>
    <w:rsid w:val="00050B77"/>
    <w:rsid w:val="00050C14"/>
    <w:rsid w:val="0005224A"/>
    <w:rsid w:val="00063667"/>
    <w:rsid w:val="00072E6C"/>
    <w:rsid w:val="00081674"/>
    <w:rsid w:val="0008230A"/>
    <w:rsid w:val="00083B89"/>
    <w:rsid w:val="0008494B"/>
    <w:rsid w:val="00085C96"/>
    <w:rsid w:val="00086147"/>
    <w:rsid w:val="0009083A"/>
    <w:rsid w:val="0009228D"/>
    <w:rsid w:val="00092F1C"/>
    <w:rsid w:val="000A1AEA"/>
    <w:rsid w:val="000A36BE"/>
    <w:rsid w:val="000A3AE2"/>
    <w:rsid w:val="000A4086"/>
    <w:rsid w:val="000B1D80"/>
    <w:rsid w:val="000B45A3"/>
    <w:rsid w:val="000B5DF7"/>
    <w:rsid w:val="000C0059"/>
    <w:rsid w:val="000C3F18"/>
    <w:rsid w:val="000D040D"/>
    <w:rsid w:val="000D1E71"/>
    <w:rsid w:val="000D21E6"/>
    <w:rsid w:val="000D5708"/>
    <w:rsid w:val="000D6952"/>
    <w:rsid w:val="000D7846"/>
    <w:rsid w:val="000E0C6B"/>
    <w:rsid w:val="000E44C7"/>
    <w:rsid w:val="000E58BE"/>
    <w:rsid w:val="000E7C92"/>
    <w:rsid w:val="000F1AD2"/>
    <w:rsid w:val="000F27C5"/>
    <w:rsid w:val="000F4A21"/>
    <w:rsid w:val="000F512F"/>
    <w:rsid w:val="000F5DE3"/>
    <w:rsid w:val="000F692F"/>
    <w:rsid w:val="00104789"/>
    <w:rsid w:val="00110DE1"/>
    <w:rsid w:val="00113351"/>
    <w:rsid w:val="00114B66"/>
    <w:rsid w:val="00116525"/>
    <w:rsid w:val="001174FA"/>
    <w:rsid w:val="00117B5D"/>
    <w:rsid w:val="00117F45"/>
    <w:rsid w:val="00121AAB"/>
    <w:rsid w:val="00123911"/>
    <w:rsid w:val="001337D9"/>
    <w:rsid w:val="00133D2F"/>
    <w:rsid w:val="00142CCC"/>
    <w:rsid w:val="00147AD3"/>
    <w:rsid w:val="00150144"/>
    <w:rsid w:val="00151FC5"/>
    <w:rsid w:val="00152C9A"/>
    <w:rsid w:val="00163060"/>
    <w:rsid w:val="00166376"/>
    <w:rsid w:val="00172959"/>
    <w:rsid w:val="00176A0A"/>
    <w:rsid w:val="00180131"/>
    <w:rsid w:val="00182D54"/>
    <w:rsid w:val="00183162"/>
    <w:rsid w:val="001914B9"/>
    <w:rsid w:val="0019278C"/>
    <w:rsid w:val="00194F6B"/>
    <w:rsid w:val="00197036"/>
    <w:rsid w:val="001A0A83"/>
    <w:rsid w:val="001A1534"/>
    <w:rsid w:val="001A602F"/>
    <w:rsid w:val="001A6BAC"/>
    <w:rsid w:val="001B24E1"/>
    <w:rsid w:val="001B26AA"/>
    <w:rsid w:val="001D0792"/>
    <w:rsid w:val="001D0B54"/>
    <w:rsid w:val="001D4469"/>
    <w:rsid w:val="001E0D3A"/>
    <w:rsid w:val="001F2671"/>
    <w:rsid w:val="001F5B3C"/>
    <w:rsid w:val="001F72E4"/>
    <w:rsid w:val="00201E1D"/>
    <w:rsid w:val="002035F0"/>
    <w:rsid w:val="00212090"/>
    <w:rsid w:val="00214261"/>
    <w:rsid w:val="0022099D"/>
    <w:rsid w:val="00221B9E"/>
    <w:rsid w:val="00221DA1"/>
    <w:rsid w:val="002245DB"/>
    <w:rsid w:val="00224BBF"/>
    <w:rsid w:val="00225C66"/>
    <w:rsid w:val="00230687"/>
    <w:rsid w:val="00236141"/>
    <w:rsid w:val="00236DED"/>
    <w:rsid w:val="00241DAC"/>
    <w:rsid w:val="0025077F"/>
    <w:rsid w:val="00251BE1"/>
    <w:rsid w:val="00252E31"/>
    <w:rsid w:val="00263B98"/>
    <w:rsid w:val="002672BE"/>
    <w:rsid w:val="00270BEC"/>
    <w:rsid w:val="00271211"/>
    <w:rsid w:val="00271B13"/>
    <w:rsid w:val="002729CB"/>
    <w:rsid w:val="00274568"/>
    <w:rsid w:val="00277070"/>
    <w:rsid w:val="00280075"/>
    <w:rsid w:val="00280080"/>
    <w:rsid w:val="00281ECA"/>
    <w:rsid w:val="002859EF"/>
    <w:rsid w:val="00285C79"/>
    <w:rsid w:val="002A1300"/>
    <w:rsid w:val="002A34AA"/>
    <w:rsid w:val="002B25B4"/>
    <w:rsid w:val="002B4117"/>
    <w:rsid w:val="002C221B"/>
    <w:rsid w:val="002C6BCD"/>
    <w:rsid w:val="002D28BF"/>
    <w:rsid w:val="002E11CE"/>
    <w:rsid w:val="002E12F3"/>
    <w:rsid w:val="002E2658"/>
    <w:rsid w:val="002E2E33"/>
    <w:rsid w:val="002E409F"/>
    <w:rsid w:val="002E535E"/>
    <w:rsid w:val="002F5718"/>
    <w:rsid w:val="002F670E"/>
    <w:rsid w:val="00300061"/>
    <w:rsid w:val="003102F2"/>
    <w:rsid w:val="00311EB1"/>
    <w:rsid w:val="0031305B"/>
    <w:rsid w:val="003154C7"/>
    <w:rsid w:val="00315F91"/>
    <w:rsid w:val="00317C1C"/>
    <w:rsid w:val="00323FF1"/>
    <w:rsid w:val="00325FD3"/>
    <w:rsid w:val="00331FC2"/>
    <w:rsid w:val="00332397"/>
    <w:rsid w:val="003459CC"/>
    <w:rsid w:val="003521EB"/>
    <w:rsid w:val="00356C00"/>
    <w:rsid w:val="00360221"/>
    <w:rsid w:val="00363A89"/>
    <w:rsid w:val="003660D5"/>
    <w:rsid w:val="00366783"/>
    <w:rsid w:val="00366ED3"/>
    <w:rsid w:val="00374ED5"/>
    <w:rsid w:val="003800FD"/>
    <w:rsid w:val="00384933"/>
    <w:rsid w:val="00386B06"/>
    <w:rsid w:val="00395788"/>
    <w:rsid w:val="003A7C4F"/>
    <w:rsid w:val="003B2935"/>
    <w:rsid w:val="003B35F3"/>
    <w:rsid w:val="003C2209"/>
    <w:rsid w:val="003C22E3"/>
    <w:rsid w:val="003C545E"/>
    <w:rsid w:val="003D2119"/>
    <w:rsid w:val="003D45C0"/>
    <w:rsid w:val="003D52F9"/>
    <w:rsid w:val="003E1287"/>
    <w:rsid w:val="003E477D"/>
    <w:rsid w:val="003E5DB7"/>
    <w:rsid w:val="00406BC3"/>
    <w:rsid w:val="004107FC"/>
    <w:rsid w:val="004149CE"/>
    <w:rsid w:val="0043527D"/>
    <w:rsid w:val="00435871"/>
    <w:rsid w:val="00452E7C"/>
    <w:rsid w:val="0045397B"/>
    <w:rsid w:val="00456E06"/>
    <w:rsid w:val="00460092"/>
    <w:rsid w:val="00461862"/>
    <w:rsid w:val="004630E2"/>
    <w:rsid w:val="00465BC6"/>
    <w:rsid w:val="00466FED"/>
    <w:rsid w:val="00472B14"/>
    <w:rsid w:val="00480BF8"/>
    <w:rsid w:val="00485E9A"/>
    <w:rsid w:val="00491C6A"/>
    <w:rsid w:val="0049322A"/>
    <w:rsid w:val="004A3EC1"/>
    <w:rsid w:val="004B0877"/>
    <w:rsid w:val="004B743F"/>
    <w:rsid w:val="004B7898"/>
    <w:rsid w:val="004B78B7"/>
    <w:rsid w:val="004C3D34"/>
    <w:rsid w:val="004C48F6"/>
    <w:rsid w:val="004D100A"/>
    <w:rsid w:val="004D1EA5"/>
    <w:rsid w:val="004D411F"/>
    <w:rsid w:val="004D5DCD"/>
    <w:rsid w:val="004D7584"/>
    <w:rsid w:val="004E2155"/>
    <w:rsid w:val="004E3062"/>
    <w:rsid w:val="004E55D2"/>
    <w:rsid w:val="005024B9"/>
    <w:rsid w:val="00502E92"/>
    <w:rsid w:val="00503C08"/>
    <w:rsid w:val="0050647B"/>
    <w:rsid w:val="0051017E"/>
    <w:rsid w:val="005216E8"/>
    <w:rsid w:val="00527F37"/>
    <w:rsid w:val="00533C7A"/>
    <w:rsid w:val="00550527"/>
    <w:rsid w:val="005524DE"/>
    <w:rsid w:val="00553789"/>
    <w:rsid w:val="00556130"/>
    <w:rsid w:val="00556507"/>
    <w:rsid w:val="00562D51"/>
    <w:rsid w:val="00562E3D"/>
    <w:rsid w:val="00564956"/>
    <w:rsid w:val="00572EA3"/>
    <w:rsid w:val="00582C05"/>
    <w:rsid w:val="00586510"/>
    <w:rsid w:val="0059252C"/>
    <w:rsid w:val="00592586"/>
    <w:rsid w:val="0059516E"/>
    <w:rsid w:val="005A57F2"/>
    <w:rsid w:val="005B0C12"/>
    <w:rsid w:val="005B3D61"/>
    <w:rsid w:val="005C0549"/>
    <w:rsid w:val="005C18B0"/>
    <w:rsid w:val="005D0CC6"/>
    <w:rsid w:val="005D2DDC"/>
    <w:rsid w:val="005D439A"/>
    <w:rsid w:val="005D6A2C"/>
    <w:rsid w:val="005F01F3"/>
    <w:rsid w:val="005F3B16"/>
    <w:rsid w:val="005F5155"/>
    <w:rsid w:val="005F6B60"/>
    <w:rsid w:val="005F7808"/>
    <w:rsid w:val="005F7E8F"/>
    <w:rsid w:val="00600E69"/>
    <w:rsid w:val="00613BC2"/>
    <w:rsid w:val="00631EE2"/>
    <w:rsid w:val="0063218C"/>
    <w:rsid w:val="00634C7A"/>
    <w:rsid w:val="00634CC6"/>
    <w:rsid w:val="00634EDD"/>
    <w:rsid w:val="006353FF"/>
    <w:rsid w:val="00640543"/>
    <w:rsid w:val="00643D73"/>
    <w:rsid w:val="006463CC"/>
    <w:rsid w:val="0065257D"/>
    <w:rsid w:val="00654F9B"/>
    <w:rsid w:val="006563EE"/>
    <w:rsid w:val="00656C18"/>
    <w:rsid w:val="00656C70"/>
    <w:rsid w:val="00660029"/>
    <w:rsid w:val="006629A5"/>
    <w:rsid w:val="00671E02"/>
    <w:rsid w:val="0067241E"/>
    <w:rsid w:val="006744C4"/>
    <w:rsid w:val="00690B56"/>
    <w:rsid w:val="00691219"/>
    <w:rsid w:val="006956D5"/>
    <w:rsid w:val="006959EF"/>
    <w:rsid w:val="006A1E96"/>
    <w:rsid w:val="006A274C"/>
    <w:rsid w:val="006A3CF7"/>
    <w:rsid w:val="006A41A0"/>
    <w:rsid w:val="006B2976"/>
    <w:rsid w:val="006B373E"/>
    <w:rsid w:val="006B4B2C"/>
    <w:rsid w:val="006C0848"/>
    <w:rsid w:val="006C0DA3"/>
    <w:rsid w:val="006C46EE"/>
    <w:rsid w:val="006C57E9"/>
    <w:rsid w:val="006D0F8C"/>
    <w:rsid w:val="006D2AF4"/>
    <w:rsid w:val="006D6059"/>
    <w:rsid w:val="006D6895"/>
    <w:rsid w:val="006E0407"/>
    <w:rsid w:val="006E1933"/>
    <w:rsid w:val="006E220B"/>
    <w:rsid w:val="006E6DE5"/>
    <w:rsid w:val="006F1C45"/>
    <w:rsid w:val="006F51C1"/>
    <w:rsid w:val="006F6E6F"/>
    <w:rsid w:val="006F7D91"/>
    <w:rsid w:val="007071F8"/>
    <w:rsid w:val="007173CD"/>
    <w:rsid w:val="0072460E"/>
    <w:rsid w:val="00725744"/>
    <w:rsid w:val="00732D5E"/>
    <w:rsid w:val="0073681F"/>
    <w:rsid w:val="00737877"/>
    <w:rsid w:val="007414C0"/>
    <w:rsid w:val="0074345F"/>
    <w:rsid w:val="00743660"/>
    <w:rsid w:val="00743CD6"/>
    <w:rsid w:val="007509B2"/>
    <w:rsid w:val="00752FEB"/>
    <w:rsid w:val="007666D5"/>
    <w:rsid w:val="00780DB0"/>
    <w:rsid w:val="0078141F"/>
    <w:rsid w:val="00784321"/>
    <w:rsid w:val="007A156B"/>
    <w:rsid w:val="007A4217"/>
    <w:rsid w:val="007B0FC5"/>
    <w:rsid w:val="007B4F55"/>
    <w:rsid w:val="007C0F58"/>
    <w:rsid w:val="007C5D45"/>
    <w:rsid w:val="007E4B2E"/>
    <w:rsid w:val="007F35E8"/>
    <w:rsid w:val="007F653C"/>
    <w:rsid w:val="00801F64"/>
    <w:rsid w:val="00804844"/>
    <w:rsid w:val="00810277"/>
    <w:rsid w:val="008115E0"/>
    <w:rsid w:val="0081256E"/>
    <w:rsid w:val="0081256F"/>
    <w:rsid w:val="00812973"/>
    <w:rsid w:val="0081475E"/>
    <w:rsid w:val="00814FAA"/>
    <w:rsid w:val="008209FA"/>
    <w:rsid w:val="0082507E"/>
    <w:rsid w:val="008255CB"/>
    <w:rsid w:val="00832BCE"/>
    <w:rsid w:val="00846393"/>
    <w:rsid w:val="00847C07"/>
    <w:rsid w:val="00851224"/>
    <w:rsid w:val="00851B25"/>
    <w:rsid w:val="00855EF7"/>
    <w:rsid w:val="00856BD8"/>
    <w:rsid w:val="008604FF"/>
    <w:rsid w:val="00861696"/>
    <w:rsid w:val="008643EB"/>
    <w:rsid w:val="00866778"/>
    <w:rsid w:val="008673A4"/>
    <w:rsid w:val="00881B86"/>
    <w:rsid w:val="00882786"/>
    <w:rsid w:val="00886294"/>
    <w:rsid w:val="00891AD3"/>
    <w:rsid w:val="008A18AA"/>
    <w:rsid w:val="008A7100"/>
    <w:rsid w:val="008A7D23"/>
    <w:rsid w:val="008B080E"/>
    <w:rsid w:val="008B2408"/>
    <w:rsid w:val="008B7131"/>
    <w:rsid w:val="008C41AE"/>
    <w:rsid w:val="008D002A"/>
    <w:rsid w:val="008D2111"/>
    <w:rsid w:val="008D23E7"/>
    <w:rsid w:val="008D48DD"/>
    <w:rsid w:val="008E3179"/>
    <w:rsid w:val="008F1B4C"/>
    <w:rsid w:val="008F4D26"/>
    <w:rsid w:val="008F54F8"/>
    <w:rsid w:val="008F5BCE"/>
    <w:rsid w:val="00903020"/>
    <w:rsid w:val="00904AB6"/>
    <w:rsid w:val="00907FB4"/>
    <w:rsid w:val="0091083F"/>
    <w:rsid w:val="00910A5C"/>
    <w:rsid w:val="00913C38"/>
    <w:rsid w:val="0091496A"/>
    <w:rsid w:val="0091727A"/>
    <w:rsid w:val="009200F0"/>
    <w:rsid w:val="009265C5"/>
    <w:rsid w:val="00931B8F"/>
    <w:rsid w:val="00932374"/>
    <w:rsid w:val="009401FC"/>
    <w:rsid w:val="00943412"/>
    <w:rsid w:val="00950473"/>
    <w:rsid w:val="00952D09"/>
    <w:rsid w:val="00961E75"/>
    <w:rsid w:val="00962404"/>
    <w:rsid w:val="00964017"/>
    <w:rsid w:val="009821DB"/>
    <w:rsid w:val="00984BD0"/>
    <w:rsid w:val="00985253"/>
    <w:rsid w:val="0098643B"/>
    <w:rsid w:val="00986A7E"/>
    <w:rsid w:val="00992FFE"/>
    <w:rsid w:val="00994FA8"/>
    <w:rsid w:val="00997705"/>
    <w:rsid w:val="009A2D42"/>
    <w:rsid w:val="009A4845"/>
    <w:rsid w:val="009A5B38"/>
    <w:rsid w:val="009B3ABE"/>
    <w:rsid w:val="009C1667"/>
    <w:rsid w:val="009C1A06"/>
    <w:rsid w:val="009C7667"/>
    <w:rsid w:val="009D313A"/>
    <w:rsid w:val="009D358C"/>
    <w:rsid w:val="009D45AC"/>
    <w:rsid w:val="009D5FC5"/>
    <w:rsid w:val="009E4598"/>
    <w:rsid w:val="009E5223"/>
    <w:rsid w:val="009E7A10"/>
    <w:rsid w:val="009E7C72"/>
    <w:rsid w:val="009F5177"/>
    <w:rsid w:val="009F5D28"/>
    <w:rsid w:val="009F7A92"/>
    <w:rsid w:val="00A020B6"/>
    <w:rsid w:val="00A029CE"/>
    <w:rsid w:val="00A044CA"/>
    <w:rsid w:val="00A20A63"/>
    <w:rsid w:val="00A23BB4"/>
    <w:rsid w:val="00A2482D"/>
    <w:rsid w:val="00A30864"/>
    <w:rsid w:val="00A32551"/>
    <w:rsid w:val="00A35A3A"/>
    <w:rsid w:val="00A405F4"/>
    <w:rsid w:val="00A5337B"/>
    <w:rsid w:val="00A55888"/>
    <w:rsid w:val="00A57302"/>
    <w:rsid w:val="00A641CC"/>
    <w:rsid w:val="00A67280"/>
    <w:rsid w:val="00A74332"/>
    <w:rsid w:val="00A82AC4"/>
    <w:rsid w:val="00A925BD"/>
    <w:rsid w:val="00A92825"/>
    <w:rsid w:val="00A94371"/>
    <w:rsid w:val="00AA1590"/>
    <w:rsid w:val="00AA791E"/>
    <w:rsid w:val="00AB142C"/>
    <w:rsid w:val="00AB3202"/>
    <w:rsid w:val="00AB49E5"/>
    <w:rsid w:val="00AB6D33"/>
    <w:rsid w:val="00AC603A"/>
    <w:rsid w:val="00AC7227"/>
    <w:rsid w:val="00AE03F1"/>
    <w:rsid w:val="00AE2910"/>
    <w:rsid w:val="00AE4BDD"/>
    <w:rsid w:val="00AF2E5C"/>
    <w:rsid w:val="00AF4A68"/>
    <w:rsid w:val="00AF4D8E"/>
    <w:rsid w:val="00AF5201"/>
    <w:rsid w:val="00AF63E1"/>
    <w:rsid w:val="00B016D6"/>
    <w:rsid w:val="00B121B9"/>
    <w:rsid w:val="00B169AF"/>
    <w:rsid w:val="00B20058"/>
    <w:rsid w:val="00B24719"/>
    <w:rsid w:val="00B259D3"/>
    <w:rsid w:val="00B30763"/>
    <w:rsid w:val="00B3269B"/>
    <w:rsid w:val="00B32A1E"/>
    <w:rsid w:val="00B32AA6"/>
    <w:rsid w:val="00B32FEE"/>
    <w:rsid w:val="00B36486"/>
    <w:rsid w:val="00B410D0"/>
    <w:rsid w:val="00B42102"/>
    <w:rsid w:val="00B4655C"/>
    <w:rsid w:val="00B511C9"/>
    <w:rsid w:val="00B61C70"/>
    <w:rsid w:val="00B737C1"/>
    <w:rsid w:val="00B810C6"/>
    <w:rsid w:val="00B81EBA"/>
    <w:rsid w:val="00B82938"/>
    <w:rsid w:val="00B83EE9"/>
    <w:rsid w:val="00B86683"/>
    <w:rsid w:val="00B872AC"/>
    <w:rsid w:val="00B87C77"/>
    <w:rsid w:val="00B92201"/>
    <w:rsid w:val="00B9370E"/>
    <w:rsid w:val="00B94B75"/>
    <w:rsid w:val="00B970D2"/>
    <w:rsid w:val="00BA02B2"/>
    <w:rsid w:val="00BA0B0D"/>
    <w:rsid w:val="00BA1BFB"/>
    <w:rsid w:val="00BA2388"/>
    <w:rsid w:val="00BA55C5"/>
    <w:rsid w:val="00BA61C6"/>
    <w:rsid w:val="00BB0801"/>
    <w:rsid w:val="00BB0B4C"/>
    <w:rsid w:val="00BB0D3D"/>
    <w:rsid w:val="00BB4BF8"/>
    <w:rsid w:val="00BC31B4"/>
    <w:rsid w:val="00BC3799"/>
    <w:rsid w:val="00BC42AC"/>
    <w:rsid w:val="00BD04D3"/>
    <w:rsid w:val="00BD2628"/>
    <w:rsid w:val="00BD5872"/>
    <w:rsid w:val="00BE26BC"/>
    <w:rsid w:val="00BE2BC0"/>
    <w:rsid w:val="00BE2BEE"/>
    <w:rsid w:val="00BE7C58"/>
    <w:rsid w:val="00BF2340"/>
    <w:rsid w:val="00BF2A11"/>
    <w:rsid w:val="00BF2F7F"/>
    <w:rsid w:val="00BF4B50"/>
    <w:rsid w:val="00C10CAC"/>
    <w:rsid w:val="00C2155A"/>
    <w:rsid w:val="00C23763"/>
    <w:rsid w:val="00C3470D"/>
    <w:rsid w:val="00C34CB7"/>
    <w:rsid w:val="00C35F7B"/>
    <w:rsid w:val="00C54A2A"/>
    <w:rsid w:val="00C56C88"/>
    <w:rsid w:val="00C61A30"/>
    <w:rsid w:val="00C63346"/>
    <w:rsid w:val="00C7652C"/>
    <w:rsid w:val="00C80020"/>
    <w:rsid w:val="00C8054F"/>
    <w:rsid w:val="00C86759"/>
    <w:rsid w:val="00C94793"/>
    <w:rsid w:val="00C95365"/>
    <w:rsid w:val="00C97A84"/>
    <w:rsid w:val="00CA379B"/>
    <w:rsid w:val="00CB2A3E"/>
    <w:rsid w:val="00CB3285"/>
    <w:rsid w:val="00CC0547"/>
    <w:rsid w:val="00CC674C"/>
    <w:rsid w:val="00CD1030"/>
    <w:rsid w:val="00CD365B"/>
    <w:rsid w:val="00CD675C"/>
    <w:rsid w:val="00CE23BA"/>
    <w:rsid w:val="00CE76CF"/>
    <w:rsid w:val="00CF48D3"/>
    <w:rsid w:val="00CF7607"/>
    <w:rsid w:val="00D02B8F"/>
    <w:rsid w:val="00D04CCD"/>
    <w:rsid w:val="00D06D57"/>
    <w:rsid w:val="00D12A97"/>
    <w:rsid w:val="00D1561D"/>
    <w:rsid w:val="00D1613F"/>
    <w:rsid w:val="00D224FD"/>
    <w:rsid w:val="00D27E50"/>
    <w:rsid w:val="00D3088A"/>
    <w:rsid w:val="00D352EB"/>
    <w:rsid w:val="00D36FE4"/>
    <w:rsid w:val="00D44030"/>
    <w:rsid w:val="00D50503"/>
    <w:rsid w:val="00D51EA7"/>
    <w:rsid w:val="00D55377"/>
    <w:rsid w:val="00D65D6F"/>
    <w:rsid w:val="00D7100B"/>
    <w:rsid w:val="00D864A5"/>
    <w:rsid w:val="00D87D47"/>
    <w:rsid w:val="00D921C5"/>
    <w:rsid w:val="00D93FE9"/>
    <w:rsid w:val="00D94341"/>
    <w:rsid w:val="00D948DF"/>
    <w:rsid w:val="00DA2810"/>
    <w:rsid w:val="00DA2E87"/>
    <w:rsid w:val="00DA4ED4"/>
    <w:rsid w:val="00DB032B"/>
    <w:rsid w:val="00DB2068"/>
    <w:rsid w:val="00DB7314"/>
    <w:rsid w:val="00DB7F55"/>
    <w:rsid w:val="00DC3019"/>
    <w:rsid w:val="00DC777F"/>
    <w:rsid w:val="00DD1944"/>
    <w:rsid w:val="00DD313B"/>
    <w:rsid w:val="00DD60E2"/>
    <w:rsid w:val="00DE76C9"/>
    <w:rsid w:val="00DF1EE3"/>
    <w:rsid w:val="00DF5F1D"/>
    <w:rsid w:val="00E00253"/>
    <w:rsid w:val="00E00549"/>
    <w:rsid w:val="00E076B2"/>
    <w:rsid w:val="00E1111F"/>
    <w:rsid w:val="00E12015"/>
    <w:rsid w:val="00E177E7"/>
    <w:rsid w:val="00E24F1E"/>
    <w:rsid w:val="00E34770"/>
    <w:rsid w:val="00E35E28"/>
    <w:rsid w:val="00E37ECC"/>
    <w:rsid w:val="00E42320"/>
    <w:rsid w:val="00E465EC"/>
    <w:rsid w:val="00E50D9A"/>
    <w:rsid w:val="00E66B80"/>
    <w:rsid w:val="00E7077F"/>
    <w:rsid w:val="00E779F7"/>
    <w:rsid w:val="00E90066"/>
    <w:rsid w:val="00E91EE6"/>
    <w:rsid w:val="00E96D10"/>
    <w:rsid w:val="00EA1A58"/>
    <w:rsid w:val="00EA200F"/>
    <w:rsid w:val="00EA52B6"/>
    <w:rsid w:val="00EA6F17"/>
    <w:rsid w:val="00EB1B93"/>
    <w:rsid w:val="00EB1C94"/>
    <w:rsid w:val="00EB1D11"/>
    <w:rsid w:val="00EB5B1F"/>
    <w:rsid w:val="00EB79E4"/>
    <w:rsid w:val="00EC23A3"/>
    <w:rsid w:val="00EC50B9"/>
    <w:rsid w:val="00ED250E"/>
    <w:rsid w:val="00EE1F24"/>
    <w:rsid w:val="00EE299B"/>
    <w:rsid w:val="00EF3E08"/>
    <w:rsid w:val="00F00868"/>
    <w:rsid w:val="00F00E73"/>
    <w:rsid w:val="00F117C7"/>
    <w:rsid w:val="00F147C5"/>
    <w:rsid w:val="00F21681"/>
    <w:rsid w:val="00F24241"/>
    <w:rsid w:val="00F3067B"/>
    <w:rsid w:val="00F3121E"/>
    <w:rsid w:val="00F338E1"/>
    <w:rsid w:val="00F56C47"/>
    <w:rsid w:val="00F61075"/>
    <w:rsid w:val="00F64074"/>
    <w:rsid w:val="00F64AA4"/>
    <w:rsid w:val="00F65023"/>
    <w:rsid w:val="00F673DD"/>
    <w:rsid w:val="00F67B96"/>
    <w:rsid w:val="00F708B1"/>
    <w:rsid w:val="00F72331"/>
    <w:rsid w:val="00F8282E"/>
    <w:rsid w:val="00F831EF"/>
    <w:rsid w:val="00F90477"/>
    <w:rsid w:val="00F9774B"/>
    <w:rsid w:val="00FA5059"/>
    <w:rsid w:val="00FA5CB8"/>
    <w:rsid w:val="00FA79D9"/>
    <w:rsid w:val="00FB4192"/>
    <w:rsid w:val="00FC68B3"/>
    <w:rsid w:val="00FD4260"/>
    <w:rsid w:val="00FE46DD"/>
    <w:rsid w:val="00FE7459"/>
    <w:rsid w:val="00FF0670"/>
    <w:rsid w:val="00FF2788"/>
    <w:rsid w:val="00FF3BF0"/>
    <w:rsid w:val="00FF408F"/>
    <w:rsid w:val="00FF5D36"/>
    <w:rsid w:val="00FF65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5F6B60"/>
    <w:pPr>
      <w:widowControl w:val="0"/>
      <w:spacing w:after="8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AF2E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F2E5C"/>
    <w:rPr>
      <w:rFonts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99"/>
    <w:qFormat/>
    <w:rsid w:val="00AF2E5C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rsid w:val="00AF2E5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F2E5C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AF2E5C"/>
    <w:pPr>
      <w:ind w:firstLineChars="200" w:firstLine="420"/>
    </w:pPr>
  </w:style>
  <w:style w:type="table" w:styleId="TableGrid">
    <w:name w:val="Table Grid"/>
    <w:basedOn w:val="TableNormal"/>
    <w:uiPriority w:val="99"/>
    <w:rsid w:val="00AF2E5C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FE745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FA5059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FA505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A5059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A5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A5059"/>
    <w:rPr>
      <w:b/>
      <w:bCs/>
    </w:rPr>
  </w:style>
  <w:style w:type="paragraph" w:styleId="TOC1">
    <w:name w:val="toc 1"/>
    <w:basedOn w:val="Normal"/>
    <w:next w:val="Normal"/>
    <w:autoRedefine/>
    <w:uiPriority w:val="99"/>
    <w:rsid w:val="00EB5B1F"/>
  </w:style>
  <w:style w:type="paragraph" w:styleId="TOC2">
    <w:name w:val="toc 2"/>
    <w:basedOn w:val="Normal"/>
    <w:next w:val="Normal"/>
    <w:autoRedefine/>
    <w:uiPriority w:val="99"/>
    <w:rsid w:val="00EB5B1F"/>
    <w:pPr>
      <w:ind w:leftChars="200" w:left="420"/>
    </w:pPr>
  </w:style>
  <w:style w:type="paragraph" w:styleId="TOC3">
    <w:name w:val="toc 3"/>
    <w:basedOn w:val="Normal"/>
    <w:next w:val="Normal"/>
    <w:autoRedefine/>
    <w:uiPriority w:val="99"/>
    <w:rsid w:val="00EB5B1F"/>
    <w:pPr>
      <w:ind w:leftChars="400" w:left="840"/>
    </w:pPr>
  </w:style>
  <w:style w:type="paragraph" w:styleId="DocumentMap">
    <w:name w:val="Document Map"/>
    <w:basedOn w:val="Normal"/>
    <w:link w:val="DocumentMapChar"/>
    <w:uiPriority w:val="99"/>
    <w:semiHidden/>
    <w:rsid w:val="004B743F"/>
    <w:rPr>
      <w:rFonts w:ascii="Heiti SC Light" w:eastAsia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4B743F"/>
    <w:rPr>
      <w:rFonts w:ascii="Heiti SC Light" w:eastAsia="Times New Roman" w:cs="Times New Roman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B169AF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locked/>
    <w:rsid w:val="00B169A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035A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35ADC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35A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35ADC"/>
    <w:rPr>
      <w:rFonts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rsid w:val="006600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66002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015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ervice/user" TargetMode="External"/><Relationship Id="rId13" Type="http://schemas.openxmlformats.org/officeDocument/2006/relationships/hyperlink" Target="http://www.1yunba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jivesoftwar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ervice/us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1yunbao.com/http-bind" TargetMode="External"/><Relationship Id="rId10" Type="http://schemas.openxmlformats.org/officeDocument/2006/relationships/hyperlink" Target="http://localhost/service/comm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service/driver" TargetMode="External"/><Relationship Id="rId14" Type="http://schemas.openxmlformats.org/officeDocument/2006/relationships/hyperlink" Target="http://www.1yunba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1153</TotalTime>
  <Pages>89</Pages>
  <Words>8324</Words>
  <Characters>-32766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edison</cp:lastModifiedBy>
  <cp:revision>607</cp:revision>
  <dcterms:created xsi:type="dcterms:W3CDTF">2013-05-26T14:18:00Z</dcterms:created>
  <dcterms:modified xsi:type="dcterms:W3CDTF">2014-08-12T20:23:00Z</dcterms:modified>
</cp:coreProperties>
</file>